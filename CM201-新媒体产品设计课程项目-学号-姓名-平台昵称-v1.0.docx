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2E8767C" w14:textId="1E3AD8BE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EE63E6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设计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6509773C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2B66B8" w:rsidRPr="002B66B8" w14:paraId="6367F7AE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734189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734189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734189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宋体" w:eastAsia="宋体" w:hAnsi="宋体" w:cs="Hiragino Sans GB W3"/>
          <w:color w:val="000000" w:themeColor="text1"/>
          <w:lang w:val="en-US"/>
        </w:rPr>
        <w:t>新媒体产品报告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>包含</w:t>
      </w:r>
      <w:r w:rsidR="00883D26" w:rsidRPr="00CC54E3">
        <w:rPr>
          <w:rFonts w:ascii="宋体" w:eastAsia="宋体" w:hAnsi="宋体" w:cs="Hiragino Sans GB W3"/>
          <w:color w:val="000000" w:themeColor="text1"/>
          <w:lang w:val="en-US"/>
        </w:rPr>
        <w:t>以下</w:t>
      </w:r>
      <w:r w:rsidR="00CF5AA6" w:rsidRPr="00CC54E3">
        <w:rPr>
          <w:rFonts w:ascii="宋体" w:eastAsia="宋体" w:hAnsi="宋体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宋体" w:eastAsia="宋体" w:hAnsi="宋体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宋体" w:eastAsia="宋体" w:hAnsi="宋体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7BCE6DB4" w14:textId="37302824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begin"/>
      </w:r>
      <w:r w:rsidRPr="00CC54E3">
        <w:instrText xml:space="preserve"> HYPERLINK  \l "_</w:instrText>
      </w:r>
      <w:r w:rsidRPr="00CC54E3">
        <w:instrText>请回顾上节课提交的</w:instrText>
      </w:r>
      <w:r w:rsidRPr="00CC54E3">
        <w:instrText>Idea</w:instrText>
      </w:r>
      <w:r w:rsidRPr="00CC54E3">
        <w:instrText>，并重新写下来</w:instrText>
      </w:r>
      <w:r w:rsidRPr="00CC54E3">
        <w:instrText xml:space="preserve">_1" </w:instrText>
      </w:r>
      <w:r w:rsidRPr="00CC54E3">
        <w:fldChar w:fldCharType="separate"/>
      </w:r>
      <w:r w:rsidR="005F01B8">
        <w:rPr>
          <w:rStyle w:val="aff8"/>
          <w:rFonts w:ascii="宋体" w:eastAsia="宋体" w:hAnsi="宋体" w:cs="Hiragino Sans GB W3" w:hint="eastAsia"/>
          <w:lang w:eastAsia="zh-CN"/>
        </w:rPr>
        <w:t>产品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Idea</w:t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；</w:t>
      </w:r>
    </w:p>
    <w:p w14:paraId="76535757" w14:textId="4D80C3C5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列出你的访谈提纲</w:instrText>
      </w:r>
      <w:r w:rsidRPr="00CC54E3">
        <w:instrText xml:space="preserve">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列出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访谈提纲；</w:t>
      </w:r>
      <w:r w:rsidRPr="00CC54E3">
        <w:rPr>
          <w:rStyle w:val="aff8"/>
          <w:rFonts w:ascii="宋体" w:eastAsia="宋体" w:hAnsi="宋体" w:cs="Hiragino Sans GB W3"/>
          <w:lang w:eastAsia="zh-CN"/>
        </w:rPr>
        <w:t xml:space="preserve"> </w:t>
      </w:r>
    </w:p>
    <w:p w14:paraId="54D4E4C1" w14:textId="5FE33C79" w:rsidR="00883D26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  <w:lang w:eastAsia="zh-CN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提交访谈录音链接</w:instrText>
      </w:r>
      <w:r w:rsidRPr="00CC54E3">
        <w:instrText xml:space="preserve">" </w:instrText>
      </w:r>
      <w:r w:rsidRPr="00CC54E3">
        <w:fldChar w:fldCharType="separate"/>
      </w:r>
      <w:r w:rsidRPr="00CC54E3">
        <w:rPr>
          <w:rStyle w:val="aff8"/>
          <w:rFonts w:ascii="宋体" w:eastAsia="宋体" w:hAnsi="宋体" w:cs="Hiragino Sans GB W3" w:hint="eastAsia"/>
          <w:lang w:eastAsia="zh-CN"/>
        </w:rPr>
        <w:t>提交访谈</w:t>
      </w:r>
      <w:r w:rsidRPr="00CC54E3">
        <w:rPr>
          <w:rStyle w:val="aff8"/>
          <w:rFonts w:ascii="宋体" w:eastAsia="宋体" w:hAnsi="宋体" w:cs="Hiragino Sans GB W3"/>
          <w:lang w:eastAsia="zh-CN"/>
        </w:rPr>
        <w:t>录音链接；</w:t>
      </w:r>
    </w:p>
    <w:p w14:paraId="3EB57282" w14:textId="2B93DAFB" w:rsidR="00376089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Pr="00CC54E3">
        <w:fldChar w:fldCharType="begin"/>
      </w:r>
      <w:r w:rsidRPr="00CC54E3">
        <w:instrText xml:space="preserve"> HYPERLINK  \l "_</w:instrText>
      </w:r>
      <w:r w:rsidRPr="00CC54E3">
        <w:instrText>请根据以下模版，整理你访谈的</w:instrText>
      </w:r>
      <w:r w:rsidRPr="00CC54E3">
        <w:instrText>3</w:instrText>
      </w:r>
      <w:r w:rsidRPr="00CC54E3">
        <w:instrText>个典型用户案例</w:instrText>
      </w:r>
      <w:r w:rsidRPr="00CC54E3">
        <w:instrText xml:space="preserve">_1" </w:instrText>
      </w:r>
      <w:r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  <w:lang w:eastAsia="zh-CN"/>
        </w:rPr>
        <w:t>写出</w:t>
      </w:r>
      <w:r w:rsidR="00852B0F" w:rsidRPr="00CC54E3">
        <w:rPr>
          <w:rStyle w:val="aff8"/>
          <w:rFonts w:ascii="宋体" w:eastAsia="宋体" w:hAnsi="宋体" w:cs="Hiragino Sans GB W3"/>
        </w:rPr>
        <w:t>3</w:t>
      </w:r>
      <w:r w:rsidR="004255B7" w:rsidRPr="00CC54E3">
        <w:rPr>
          <w:rStyle w:val="aff8"/>
          <w:rFonts w:ascii="宋体" w:eastAsia="宋体" w:hAnsi="宋体" w:cs="Hiragino Sans GB W3" w:hint="eastAsia"/>
        </w:rPr>
        <w:t>个典型的用户案例</w:t>
      </w:r>
      <w:r w:rsidR="00376089" w:rsidRPr="00CC54E3">
        <w:rPr>
          <w:rStyle w:val="aff8"/>
          <w:rFonts w:ascii="宋体" w:eastAsia="宋体" w:hAnsi="宋体" w:cs="Hiragino Sans GB W3"/>
        </w:rPr>
        <w:t>；</w:t>
      </w:r>
    </w:p>
    <w:p w14:paraId="307309D4" w14:textId="62448DAC" w:rsidR="008A7570" w:rsidRPr="00CC54E3" w:rsidRDefault="00883D26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fldChar w:fldCharType="end"/>
      </w:r>
      <w:r w:rsidR="008A7570" w:rsidRPr="00CC54E3">
        <w:fldChar w:fldCharType="begin"/>
      </w:r>
      <w:r w:rsidR="008A7570" w:rsidRPr="00CC54E3">
        <w:instrText>HYPERLINK  \l "_</w:instrText>
      </w:r>
      <w:r w:rsidR="008A7570" w:rsidRPr="00CC54E3">
        <w:instrText>用户验证结果分析</w:instrText>
      </w:r>
      <w:r w:rsidR="008A7570" w:rsidRPr="00CC54E3">
        <w:instrText>"</w:instrText>
      </w:r>
      <w:r w:rsidR="008A7570" w:rsidRPr="00CC54E3">
        <w:fldChar w:fldCharType="separate"/>
      </w:r>
      <w:r w:rsidR="008A7570" w:rsidRPr="00CC54E3">
        <w:rPr>
          <w:rStyle w:val="aff8"/>
          <w:rFonts w:ascii="宋体" w:eastAsia="宋体" w:hAnsi="宋体" w:cs="Hiragino Sans GB W3" w:hint="eastAsia"/>
          <w:lang w:eastAsia="zh-CN"/>
        </w:rPr>
        <w:t>用户验证结果分析</w:t>
      </w:r>
      <w:r w:rsidR="008950F9" w:rsidRPr="00CC54E3">
        <w:rPr>
          <w:rStyle w:val="aff8"/>
          <w:rFonts w:ascii="宋体" w:eastAsia="宋体" w:hAnsi="宋体" w:cs="Hiragino Sans GB W3"/>
          <w:lang w:eastAsia="zh-CN"/>
        </w:rPr>
        <w:t>；</w:t>
      </w:r>
    </w:p>
    <w:p w14:paraId="219553AD" w14:textId="7AFBEC0D" w:rsidR="004255B7" w:rsidRPr="00CC54E3" w:rsidRDefault="008A7570" w:rsidP="0026237B">
      <w:pPr>
        <w:pStyle w:val="a"/>
        <w:numPr>
          <w:ilvl w:val="0"/>
          <w:numId w:val="1"/>
        </w:numPr>
        <w:rPr>
          <w:rStyle w:val="aff8"/>
          <w:rFonts w:ascii="宋体" w:eastAsia="宋体" w:hAnsi="宋体" w:cs="Hiragino Sans GB W3"/>
        </w:rPr>
      </w:pPr>
      <w:r w:rsidRPr="00CC54E3">
        <w:rPr>
          <w:lang w:eastAsia="zh-CN"/>
        </w:rPr>
        <w:fldChar w:fldCharType="end"/>
      </w:r>
      <w:r w:rsidR="00883D26" w:rsidRPr="00CC54E3">
        <w:fldChar w:fldCharType="begin"/>
      </w:r>
      <w:r w:rsidRPr="00CC54E3">
        <w:instrText>HYPERLINK  \l "_</w:instrText>
      </w:r>
      <w:r w:rsidRPr="00CC54E3">
        <w:instrText>提出你的最终想法</w:instrText>
      </w:r>
      <w:r w:rsidRPr="00CC54E3">
        <w:instrText>_3"</w:instrText>
      </w:r>
      <w:r w:rsidR="00883D26" w:rsidRPr="00CC54E3">
        <w:fldChar w:fldCharType="separate"/>
      </w:r>
      <w:r w:rsidR="00376089" w:rsidRPr="00CC54E3">
        <w:rPr>
          <w:rStyle w:val="aff8"/>
          <w:rFonts w:ascii="宋体" w:eastAsia="宋体" w:hAnsi="宋体" w:cs="Hiragino Sans GB W3" w:hint="eastAsia"/>
        </w:rPr>
        <w:t>调整</w:t>
      </w:r>
      <w:r w:rsidR="00376089" w:rsidRPr="00CC54E3">
        <w:rPr>
          <w:rStyle w:val="aff8"/>
          <w:rFonts w:ascii="宋体" w:eastAsia="宋体" w:hAnsi="宋体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宋体" w:eastAsia="宋体" w:hAnsi="宋体"/>
        </w:rPr>
      </w:pPr>
      <w:r w:rsidRPr="00CC54E3">
        <w:rPr>
          <w:rFonts w:ascii="宋体" w:eastAsia="宋体" w:hAnsi="宋体"/>
        </w:rPr>
        <w:fldChar w:fldCharType="end"/>
      </w:r>
    </w:p>
    <w:p w14:paraId="619BC66F" w14:textId="3700EDFB" w:rsidR="006968D6" w:rsidRPr="00AF02D5" w:rsidRDefault="00B9465A" w:rsidP="00AC0817">
      <w:pPr>
        <w:pStyle w:val="1"/>
      </w:pPr>
      <w:bookmarkStart w:id="0" w:name="_请回顾上节课提交的Idea，并重新写下来"/>
      <w:bookmarkStart w:id="1" w:name="_请回顾上节课提交的Idea，并重新写下来_1"/>
      <w:bookmarkEnd w:id="0"/>
      <w:bookmarkEnd w:id="1"/>
      <w:r>
        <w:rPr>
          <w:rFonts w:hint="eastAsia"/>
          <w:lang w:val="en-GB" w:eastAsia="zh-CN"/>
        </w:rPr>
        <w:t>最初</w:t>
      </w:r>
      <w:r w:rsidRPr="00AF02D5">
        <w:rPr>
          <w:rFonts w:hint="eastAsia"/>
          <w:lang w:eastAsia="zh-CN"/>
        </w:rPr>
        <w:t>产</w:t>
      </w:r>
      <w:r w:rsidR="0017312E" w:rsidRPr="00AF02D5">
        <w:rPr>
          <w:rFonts w:hint="eastAsia"/>
        </w:rPr>
        <w:t>品</w:t>
      </w:r>
      <w:r>
        <w:rPr>
          <w:rFonts w:hint="eastAsia"/>
          <w:lang w:eastAsia="zh-CN"/>
        </w:rPr>
        <w:t>创意：</w:t>
      </w:r>
      <w:bookmarkStart w:id="2" w:name="_GoBack"/>
      <w:bookmarkEnd w:id="2"/>
      <w:r w:rsidR="0017312E" w:rsidRPr="00AF02D5">
        <w:rPr>
          <w:rFonts w:hint="eastAsia"/>
        </w:rPr>
        <w:t xml:space="preserve"> </w:t>
      </w:r>
    </w:p>
    <w:p w14:paraId="1FB8760D" w14:textId="09A3BCFD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产品名称：</w:t>
      </w:r>
    </w:p>
    <w:p w14:paraId="63DF53EE" w14:textId="106CB205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产品简介：</w:t>
      </w:r>
    </w:p>
    <w:p w14:paraId="1A6E3179" w14:textId="42C0364E" w:rsidR="00D44DE3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产品目标用户：</w:t>
      </w:r>
    </w:p>
    <w:p w14:paraId="1700164B" w14:textId="23660AA5" w:rsidR="00017B2A" w:rsidRDefault="00D44DE3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产品解决的痛点问题：</w:t>
      </w:r>
      <w:r w:rsidRPr="00CC54E3">
        <w:rPr>
          <w:rFonts w:ascii="宋体" w:eastAsia="宋体" w:hAnsi="宋体" w:cs="Hiragino Sans GB W3"/>
          <w:color w:val="000000" w:themeColor="text1"/>
          <w:lang w:val="en-US"/>
        </w:rPr>
        <w:t xml:space="preserve"> </w:t>
      </w:r>
    </w:p>
    <w:p w14:paraId="1CB31E08" w14:textId="4E963F2B" w:rsidR="005247C4" w:rsidRPr="00CC54E3" w:rsidRDefault="005247C4" w:rsidP="00D44DE3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  <w:r>
        <w:rPr>
          <w:rFonts w:ascii="宋体" w:eastAsia="宋体" w:hAnsi="宋体" w:cs="Hiragino Sans GB W3" w:hint="eastAsia"/>
          <w:color w:val="000000" w:themeColor="text1"/>
          <w:lang w:val="en-US"/>
        </w:rPr>
        <w:t>产品针对痛点问题的解决方式: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C0817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宋体" w:eastAsia="宋体" w:hAnsi="宋体"/>
          <w:color w:val="000000" w:themeColor="text1"/>
        </w:rPr>
        <w:t>，</w:t>
      </w:r>
      <w:r w:rsidR="00401487" w:rsidRPr="00CC54E3">
        <w:rPr>
          <w:rFonts w:ascii="宋体" w:eastAsia="宋体" w:hAnsi="宋体" w:hint="eastAsia"/>
          <w:color w:val="000000" w:themeColor="text1"/>
        </w:rPr>
        <w:t>在每个核心</w:t>
      </w:r>
      <w:r w:rsidR="00401487" w:rsidRPr="00CC54E3">
        <w:rPr>
          <w:rFonts w:ascii="宋体" w:eastAsia="宋体" w:hAnsi="宋体"/>
          <w:color w:val="000000" w:themeColor="text1"/>
        </w:rPr>
        <w:t>问题下至少</w:t>
      </w:r>
      <w:r w:rsidR="00401487" w:rsidRPr="00CC54E3">
        <w:rPr>
          <w:rFonts w:ascii="宋体" w:eastAsia="宋体" w:hAnsi="宋体" w:hint="eastAsia"/>
          <w:color w:val="000000" w:themeColor="text1"/>
        </w:rPr>
        <w:t>列举</w:t>
      </w:r>
      <w:r w:rsidR="00401487" w:rsidRPr="00CC54E3">
        <w:rPr>
          <w:rFonts w:ascii="宋体" w:eastAsia="宋体" w:hAnsi="宋体"/>
          <w:color w:val="000000" w:themeColor="text1"/>
        </w:rPr>
        <w:t>出3</w:t>
      </w:r>
      <w:r w:rsidR="00401487" w:rsidRPr="00CC54E3">
        <w:rPr>
          <w:rFonts w:ascii="宋体" w:eastAsia="宋体" w:hAnsi="宋体" w:hint="eastAsia"/>
          <w:color w:val="000000" w:themeColor="text1"/>
        </w:rPr>
        <w:t>个</w:t>
      </w:r>
      <w:r w:rsidR="00401487" w:rsidRPr="00CC54E3">
        <w:rPr>
          <w:rFonts w:ascii="宋体" w:eastAsia="宋体" w:hAnsi="宋体"/>
          <w:color w:val="000000" w:themeColor="text1"/>
        </w:rPr>
        <w:t>你要</w:t>
      </w:r>
      <w:r w:rsidR="00401487" w:rsidRPr="00CC54E3">
        <w:rPr>
          <w:rFonts w:ascii="宋体" w:eastAsia="宋体" w:hAnsi="宋体" w:hint="eastAsia"/>
          <w:color w:val="000000" w:themeColor="text1"/>
        </w:rPr>
        <w:t>问</w:t>
      </w:r>
      <w:r w:rsidR="00401487" w:rsidRPr="00CC54E3">
        <w:rPr>
          <w:rFonts w:ascii="宋体" w:eastAsia="宋体" w:hAnsi="宋体"/>
          <w:color w:val="000000" w:themeColor="text1"/>
        </w:rPr>
        <w:t>的具体问题</w:t>
      </w:r>
      <w:r w:rsidR="00EC712F" w:rsidRPr="00CC54E3">
        <w:rPr>
          <w:rFonts w:ascii="宋体" w:eastAsia="宋体" w:hAnsi="宋体"/>
          <w:color w:val="000000" w:themeColor="text1"/>
        </w:rPr>
        <w:t>。</w:t>
      </w:r>
    </w:p>
    <w:p w14:paraId="421A2663" w14:textId="1D8FB0F7" w:rsidR="00863B79" w:rsidRPr="00022195" w:rsidRDefault="00863B79" w:rsidP="00863B79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1）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他们是谁？</w:t>
      </w:r>
      <w:bookmarkStart w:id="5" w:name="OLE_LINK5"/>
      <w:bookmarkStart w:id="6" w:name="OLE_LINK6"/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bookmarkStart w:id="7" w:name="OLE_LINK1"/>
      <w:bookmarkStart w:id="8" w:name="OLE_LINK2"/>
      <w:bookmarkStart w:id="9" w:name="OLE_LINK7"/>
      <w:r w:rsidR="00022195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022195" w:rsidRPr="00022195">
        <w:rPr>
          <w:rFonts w:ascii="宋体" w:eastAsia="宋体" w:hAnsi="宋体" w:hint="eastAsia"/>
          <w:b/>
          <w:color w:val="000000" w:themeColor="text1"/>
        </w:rPr>
        <w:t>答案的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相关采访问题</w:t>
      </w:r>
      <w:bookmarkEnd w:id="5"/>
      <w:bookmarkEnd w:id="6"/>
      <w:r w:rsidR="00022195" w:rsidRPr="00022195">
        <w:rPr>
          <w:rFonts w:ascii="宋体" w:eastAsia="宋体" w:hAnsi="宋体" w:hint="eastAsia"/>
          <w:b/>
          <w:color w:val="000000" w:themeColor="text1"/>
        </w:rPr>
        <w:t>）</w:t>
      </w:r>
    </w:p>
    <w:bookmarkEnd w:id="7"/>
    <w:bookmarkEnd w:id="8"/>
    <w:bookmarkEnd w:id="9"/>
    <w:p w14:paraId="67FFE9A4" w14:textId="741497F7" w:rsidR="00863B79" w:rsidRPr="00022195" w:rsidRDefault="00863B79" w:rsidP="0026237B">
      <w:pPr>
        <w:pStyle w:val="a"/>
      </w:pPr>
    </w:p>
    <w:p w14:paraId="21696004" w14:textId="68FD6DF2" w:rsidR="00863B79" w:rsidRPr="00022195" w:rsidRDefault="00863B79" w:rsidP="0026237B">
      <w:pPr>
        <w:pStyle w:val="a"/>
      </w:pPr>
    </w:p>
    <w:p w14:paraId="2B842342" w14:textId="261B49BD" w:rsidR="00863B79" w:rsidRPr="00022195" w:rsidRDefault="00863B79" w:rsidP="0026237B">
      <w:pPr>
        <w:pStyle w:val="a"/>
      </w:pPr>
    </w:p>
    <w:p w14:paraId="5B1F1CF3" w14:textId="074953A0" w:rsidR="00401487" w:rsidRPr="00022195" w:rsidRDefault="00401487" w:rsidP="0026237B">
      <w:pPr>
        <w:pStyle w:val="a"/>
      </w:pPr>
      <w:r w:rsidRPr="00022195"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宋体" w:eastAsia="宋体" w:hAnsi="宋体"/>
          <w:color w:val="000000" w:themeColor="text1"/>
        </w:rPr>
      </w:pPr>
    </w:p>
    <w:p w14:paraId="1A5BF4A2" w14:textId="77777777" w:rsidR="005404B7" w:rsidRPr="00022195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2）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他们遇到什么问题？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36A8C6EF" w14:textId="351FA725" w:rsidR="00022195" w:rsidRPr="00022195" w:rsidRDefault="005404B7" w:rsidP="005404B7">
      <w:pPr>
        <w:ind w:left="820" w:hanging="340"/>
      </w:pPr>
      <w:r w:rsidRPr="00022195">
        <w:t xml:space="preserve"> </w:t>
      </w:r>
    </w:p>
    <w:p w14:paraId="03E487CF" w14:textId="77777777" w:rsidR="00022195" w:rsidRPr="00022195" w:rsidRDefault="00022195" w:rsidP="0026237B">
      <w:pPr>
        <w:pStyle w:val="a"/>
      </w:pPr>
    </w:p>
    <w:p w14:paraId="27673E30" w14:textId="77777777" w:rsidR="00022195" w:rsidRDefault="00022195" w:rsidP="0026237B">
      <w:pPr>
        <w:pStyle w:val="a"/>
      </w:pPr>
    </w:p>
    <w:p w14:paraId="713AC086" w14:textId="51D9B0FA" w:rsidR="00022195" w:rsidRPr="00022195" w:rsidRDefault="00022195" w:rsidP="0026237B">
      <w:pPr>
        <w:pStyle w:val="a"/>
      </w:pPr>
      <w:r w:rsidRPr="00022195"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宋体" w:eastAsia="宋体" w:hAnsi="宋体"/>
          <w:color w:val="000000" w:themeColor="text1"/>
        </w:rPr>
      </w:pPr>
    </w:p>
    <w:p w14:paraId="70EF76FB" w14:textId="7597B944" w:rsidR="00022195" w:rsidRPr="005404B7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3）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他们现在是怎么解决这些问题的？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2DB46F8C" w14:textId="77777777" w:rsidR="00022195" w:rsidRPr="00022195" w:rsidRDefault="00022195" w:rsidP="0026237B">
      <w:pPr>
        <w:pStyle w:val="a"/>
      </w:pPr>
    </w:p>
    <w:p w14:paraId="54A6702C" w14:textId="77777777" w:rsidR="00022195" w:rsidRDefault="00022195" w:rsidP="0026237B">
      <w:pPr>
        <w:pStyle w:val="a"/>
      </w:pPr>
    </w:p>
    <w:p w14:paraId="0CBF3363" w14:textId="3D04ABA3" w:rsidR="00863B79" w:rsidRPr="00022195" w:rsidRDefault="00022195" w:rsidP="0026237B">
      <w:pPr>
        <w:pStyle w:val="a"/>
      </w:pPr>
      <w:r w:rsidRPr="00022195">
        <w:t>……</w:t>
      </w:r>
    </w:p>
    <w:p w14:paraId="1B121314" w14:textId="78E49E3E" w:rsidR="00022195" w:rsidRPr="005404B7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4）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他们对现在解决方案的评价？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1F72B23F" w14:textId="77777777" w:rsidR="00022195" w:rsidRPr="00022195" w:rsidRDefault="00022195" w:rsidP="0026237B">
      <w:pPr>
        <w:pStyle w:val="a"/>
      </w:pPr>
    </w:p>
    <w:p w14:paraId="23428F6D" w14:textId="77777777" w:rsidR="00022195" w:rsidRDefault="00022195" w:rsidP="0026237B">
      <w:pPr>
        <w:pStyle w:val="a"/>
      </w:pPr>
    </w:p>
    <w:p w14:paraId="49E2E4BF" w14:textId="1CDB4714" w:rsidR="00863B79" w:rsidRPr="00022195" w:rsidRDefault="00022195" w:rsidP="0026237B">
      <w:pPr>
        <w:pStyle w:val="a"/>
      </w:pPr>
      <w:r w:rsidRPr="00022195">
        <w:t>……</w:t>
      </w:r>
    </w:p>
    <w:p w14:paraId="16629462" w14:textId="0CFD9FB5" w:rsidR="00022195" w:rsidRPr="005404B7" w:rsidRDefault="00863B79" w:rsidP="005404B7">
      <w:pPr>
        <w:ind w:left="820" w:hanging="340"/>
        <w:rPr>
          <w:rFonts w:ascii="宋体" w:eastAsia="宋体" w:hAnsi="宋体"/>
          <w:b/>
          <w:color w:val="000000" w:themeColor="text1"/>
        </w:rPr>
      </w:pPr>
      <w:r w:rsidRPr="00022195">
        <w:rPr>
          <w:rFonts w:ascii="宋体" w:eastAsia="宋体" w:hAnsi="宋体" w:hint="eastAsia"/>
          <w:b/>
          <w:color w:val="000000" w:themeColor="text1"/>
        </w:rPr>
        <w:t>5）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「</w:t>
      </w:r>
      <w:r w:rsidR="00401487" w:rsidRPr="00022195">
        <w:rPr>
          <w:rFonts w:ascii="宋体" w:eastAsia="宋体" w:hAnsi="宋体" w:hint="eastAsia"/>
          <w:b/>
          <w:color w:val="000000" w:themeColor="text1"/>
        </w:rPr>
        <w:t>他们对你的解决方案的评价？</w:t>
      </w:r>
      <w:r w:rsidR="00687A46" w:rsidRPr="00022195">
        <w:rPr>
          <w:rFonts w:ascii="宋体" w:eastAsia="宋体" w:hAnsi="宋体" w:hint="eastAsia"/>
          <w:b/>
          <w:color w:val="000000" w:themeColor="text1"/>
        </w:rPr>
        <w:t>」</w:t>
      </w:r>
      <w:bookmarkStart w:id="10" w:name="_提交访谈录音链接"/>
      <w:bookmarkEnd w:id="10"/>
      <w:r w:rsidR="005404B7" w:rsidRPr="00022195">
        <w:rPr>
          <w:rFonts w:ascii="宋体" w:eastAsia="宋体" w:hAnsi="宋体" w:hint="eastAsia"/>
          <w:b/>
          <w:color w:val="000000" w:themeColor="text1"/>
        </w:rPr>
        <w:t>（请</w:t>
      </w:r>
      <w:r w:rsidR="005404B7">
        <w:rPr>
          <w:rFonts w:ascii="宋体" w:eastAsia="宋体" w:hAnsi="宋体" w:hint="eastAsia"/>
          <w:b/>
          <w:color w:val="000000" w:themeColor="text1"/>
        </w:rPr>
        <w:t>结合「典型用户案例」的所需内容，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填写获取该</w:t>
      </w:r>
      <w:r w:rsidR="005404B7">
        <w:rPr>
          <w:rFonts w:ascii="宋体" w:eastAsia="宋体" w:hAnsi="宋体" w:hint="eastAsia"/>
          <w:b/>
          <w:color w:val="000000" w:themeColor="text1"/>
        </w:rPr>
        <w:t>部分</w:t>
      </w:r>
      <w:r w:rsidR="005404B7" w:rsidRPr="00022195">
        <w:rPr>
          <w:rFonts w:ascii="宋体" w:eastAsia="宋体" w:hAnsi="宋体" w:hint="eastAsia"/>
          <w:b/>
          <w:color w:val="000000" w:themeColor="text1"/>
        </w:rPr>
        <w:t>答案的相关采访问题）</w:t>
      </w:r>
    </w:p>
    <w:p w14:paraId="5EE33A68" w14:textId="77777777" w:rsidR="00022195" w:rsidRPr="00022195" w:rsidRDefault="00022195" w:rsidP="0026237B">
      <w:pPr>
        <w:pStyle w:val="a"/>
      </w:pPr>
    </w:p>
    <w:p w14:paraId="4E449A92" w14:textId="77777777" w:rsidR="00022195" w:rsidRPr="00022195" w:rsidRDefault="00022195" w:rsidP="0026237B">
      <w:pPr>
        <w:pStyle w:val="a"/>
      </w:pPr>
    </w:p>
    <w:p w14:paraId="5BAB11C8" w14:textId="605E2BD8" w:rsidR="00022195" w:rsidRPr="00022195" w:rsidRDefault="00022195" w:rsidP="0026237B">
      <w:pPr>
        <w:pStyle w:val="a"/>
      </w:pPr>
      <w:r w:rsidRPr="00022195">
        <w:t>……</w:t>
      </w:r>
    </w:p>
    <w:p w14:paraId="004B4A45" w14:textId="3A6A3272" w:rsidR="00CE7FE8" w:rsidRPr="00CC54E3" w:rsidRDefault="00E800E7" w:rsidP="00AC0817">
      <w:pPr>
        <w:pStyle w:val="1"/>
      </w:pPr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</w:t>
      </w:r>
    </w:p>
    <w:p w14:paraId="4B623EE0" w14:textId="0ABD7BB1" w:rsidR="00EC712F" w:rsidRPr="00CC54E3" w:rsidRDefault="00EC712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你的</w:t>
      </w:r>
      <w:r w:rsidRPr="00CC54E3">
        <w:rPr>
          <w:rFonts w:ascii="宋体" w:eastAsia="宋体" w:hAnsi="宋体" w:hint="eastAsia"/>
          <w:color w:val="000000" w:themeColor="text1"/>
        </w:rPr>
        <w:t>访谈提纲</w:t>
      </w:r>
      <w:r w:rsidRPr="00CC54E3">
        <w:rPr>
          <w:rFonts w:ascii="宋体" w:eastAsia="宋体" w:hAnsi="宋体"/>
          <w:color w:val="000000" w:themeColor="text1"/>
        </w:rPr>
        <w:t>，</w:t>
      </w:r>
      <w:r w:rsidR="00632250">
        <w:rPr>
          <w:rFonts w:ascii="宋体" w:eastAsia="宋体" w:hAnsi="宋体" w:hint="eastAsia"/>
          <w:color w:val="000000" w:themeColor="text1"/>
        </w:rPr>
        <w:t>找到产品的</w:t>
      </w:r>
      <w:r w:rsidRPr="00CC54E3">
        <w:rPr>
          <w:rFonts w:ascii="宋体" w:eastAsia="宋体" w:hAnsi="宋体"/>
          <w:color w:val="000000" w:themeColor="text1"/>
        </w:rPr>
        <w:t>目标用户，</w:t>
      </w:r>
      <w:r w:rsidR="00632250">
        <w:rPr>
          <w:rFonts w:ascii="宋体" w:eastAsia="宋体" w:hAnsi="宋体" w:hint="eastAsia"/>
          <w:color w:val="000000" w:themeColor="text1"/>
        </w:rPr>
        <w:t>进行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V</w:t>
      </w:r>
      <w:r w:rsidRPr="00CC54E3">
        <w:rPr>
          <w:rFonts w:ascii="宋体" w:eastAsia="宋体" w:hAnsi="宋体"/>
          <w:color w:val="000000" w:themeColor="text1"/>
        </w:rPr>
        <w:t>1</w:t>
      </w:r>
      <w:r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，</w:t>
      </w:r>
      <w:r w:rsidR="00883D26" w:rsidRPr="00CC54E3">
        <w:rPr>
          <w:rFonts w:ascii="宋体" w:eastAsia="宋体" w:hAnsi="宋体" w:hint="eastAsia"/>
          <w:color w:val="000000" w:themeColor="text1"/>
        </w:rPr>
        <w:t>访谈</w:t>
      </w:r>
      <w:r w:rsidR="00883D26" w:rsidRPr="00CC54E3">
        <w:rPr>
          <w:rFonts w:ascii="宋体" w:eastAsia="宋体" w:hAnsi="宋体"/>
          <w:color w:val="000000" w:themeColor="text1"/>
        </w:rPr>
        <w:t>过程</w:t>
      </w:r>
      <w:r w:rsidR="000A0F3E" w:rsidRPr="00CC54E3">
        <w:rPr>
          <w:rFonts w:ascii="宋体" w:eastAsia="宋体" w:hAnsi="宋体"/>
          <w:color w:val="000000" w:themeColor="text1"/>
        </w:rPr>
        <w:t>可以</w:t>
      </w:r>
      <w:r w:rsidR="00883D26" w:rsidRPr="00CC54E3">
        <w:rPr>
          <w:rFonts w:ascii="宋体" w:eastAsia="宋体" w:hAnsi="宋体"/>
          <w:color w:val="000000" w:themeColor="text1"/>
        </w:rPr>
        <w:t>进行录音，</w:t>
      </w:r>
      <w:r w:rsidR="00883D26" w:rsidRPr="00CC54E3">
        <w:rPr>
          <w:rFonts w:ascii="宋体" w:eastAsia="宋体" w:hAnsi="宋体" w:hint="eastAsia"/>
          <w:color w:val="000000" w:themeColor="text1"/>
        </w:rPr>
        <w:t>录音文件</w:t>
      </w:r>
      <w:r w:rsidR="00883D26" w:rsidRPr="00CC54E3">
        <w:rPr>
          <w:rFonts w:ascii="宋体" w:eastAsia="宋体" w:hAnsi="宋体"/>
          <w:color w:val="000000" w:themeColor="text1"/>
        </w:rPr>
        <w:t>上传到音频托管平台（喜马拉雅等平台），将录音链接</w:t>
      </w:r>
      <w:r w:rsidR="00883D26" w:rsidRPr="00CC54E3">
        <w:rPr>
          <w:rFonts w:ascii="宋体" w:eastAsia="宋体" w:hAnsi="宋体" w:hint="eastAsia"/>
          <w:color w:val="000000" w:themeColor="text1"/>
        </w:rPr>
        <w:t>提交。</w:t>
      </w:r>
    </w:p>
    <w:p w14:paraId="6D93CB0B" w14:textId="0782B604" w:rsidR="00883D26" w:rsidRPr="00CC54E3" w:rsidRDefault="00883D26" w:rsidP="008870AB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访谈录音</w:t>
      </w:r>
      <w:r w:rsidRPr="00CC54E3">
        <w:rPr>
          <w:rFonts w:ascii="宋体" w:eastAsia="宋体" w:hAnsi="宋体" w:hint="eastAsia"/>
          <w:color w:val="000000" w:themeColor="text1"/>
        </w:rPr>
        <w:t>链接</w:t>
      </w:r>
      <w:r w:rsidRPr="00CC54E3">
        <w:rPr>
          <w:rFonts w:ascii="宋体" w:eastAsia="宋体" w:hAnsi="宋体"/>
          <w:color w:val="000000" w:themeColor="text1"/>
        </w:rPr>
        <w:t>：</w:t>
      </w:r>
    </w:p>
    <w:p w14:paraId="70FBA08E" w14:textId="074513EE" w:rsidR="00CE7FE8" w:rsidRPr="00CC54E3" w:rsidRDefault="00222642" w:rsidP="00AC0817">
      <w:pPr>
        <w:pStyle w:val="1"/>
      </w:pPr>
      <w:bookmarkStart w:id="11" w:name="_请根据以下模版，整理你访谈的3个典型用户案例"/>
      <w:bookmarkStart w:id="12" w:name="_请根据以下模版，整理你访谈的3个典型用户案例_1"/>
      <w:bookmarkEnd w:id="11"/>
      <w:bookmarkEnd w:id="12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7EB22798" w14:textId="5CBF5BFA" w:rsidR="009B5FBA" w:rsidRPr="005629CC" w:rsidRDefault="009B5FBA" w:rsidP="005629CC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你</w:t>
      </w:r>
      <w:r w:rsidR="00F67FF9" w:rsidRPr="00CC54E3">
        <w:rPr>
          <w:rFonts w:ascii="宋体" w:eastAsia="宋体" w:hAnsi="宋体" w:hint="eastAsia"/>
          <w:color w:val="000000" w:themeColor="text1"/>
        </w:rPr>
        <w:t>可</w:t>
      </w:r>
      <w:r w:rsidR="00F67FF9" w:rsidRPr="00CC54E3">
        <w:rPr>
          <w:rFonts w:ascii="宋体" w:eastAsia="宋体" w:hAnsi="宋体"/>
          <w:color w:val="000000" w:themeColor="text1"/>
        </w:rPr>
        <w:t>使用下方模版进行记录。</w:t>
      </w:r>
    </w:p>
    <w:p w14:paraId="68AD59D2" w14:textId="5D5BB969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22E4CF1B" w14:textId="3EEA101B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478B8B9" w14:textId="7FAD2533" w:rsidR="008870AB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30792039" w14:textId="77777777" w:rsidR="005629CC" w:rsidRDefault="005629CC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p w14:paraId="14D7AFBB" w14:textId="77777777" w:rsidR="008870AB" w:rsidRPr="00CC54E3" w:rsidRDefault="008870AB" w:rsidP="008870AB">
      <w:pPr>
        <w:spacing w:before="0" w:after="0" w:line="400" w:lineRule="exact"/>
        <w:rPr>
          <w:rFonts w:ascii="宋体" w:eastAsia="宋体" w:hAnsi="宋体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2BA1B442" w14:textId="77777777" w:rsidTr="00B23AA8">
        <w:trPr>
          <w:trHeight w:val="629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B23AA8">
        <w:trPr>
          <w:trHeight w:val="279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029A0E0D" w:rsidR="007A42DB" w:rsidRPr="00CC54E3" w:rsidRDefault="007A42DB" w:rsidP="00A151A2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5D7257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5D7257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EC7A9EA" w14:textId="77777777" w:rsidR="007A42DB" w:rsidRPr="00A151A2" w:rsidRDefault="007A42DB" w:rsidP="0026237B">
            <w:pPr>
              <w:pStyle w:val="a"/>
              <w:numPr>
                <w:ilvl w:val="0"/>
                <w:numId w:val="14"/>
              </w:numPr>
            </w:pPr>
            <w:r w:rsidRPr="00A151A2">
              <w:rPr>
                <w:rFonts w:hint="eastAsia"/>
              </w:rPr>
              <w:t>性格特点：</w:t>
            </w:r>
          </w:p>
          <w:p w14:paraId="298F4746" w14:textId="4B62FB04" w:rsidR="00B44516" w:rsidRPr="00CC54E3" w:rsidRDefault="00B44516" w:rsidP="00B44516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53B6C00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250EFDEE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E4B4BA7" w14:textId="77777777" w:rsidTr="00DF4E04">
        <w:trPr>
          <w:trHeight w:val="3801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2BAB8" w14:textId="0EF1F253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proofErr w:type="spellStart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Geographics</w:t>
            </w:r>
            <w:proofErr w:type="spellEnd"/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（地理统计特征）</w:t>
            </w:r>
          </w:p>
          <w:p w14:paraId="72EA0695" w14:textId="77777777" w:rsidR="0038345D" w:rsidRDefault="0038345D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</w:p>
          <w:p w14:paraId="4A762174" w14:textId="77777777" w:rsidR="007A42DB" w:rsidRPr="00A151A2" w:rsidRDefault="007A42DB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城市：</w:t>
            </w:r>
          </w:p>
          <w:p w14:paraId="5AC3D5E7" w14:textId="30EE3DDA" w:rsidR="0038345D" w:rsidRPr="00A151A2" w:rsidRDefault="0038345D" w:rsidP="0026237B">
            <w:pPr>
              <w:pStyle w:val="a"/>
              <w:numPr>
                <w:ilvl w:val="0"/>
                <w:numId w:val="16"/>
              </w:numPr>
            </w:pPr>
            <w:r w:rsidRPr="00A151A2">
              <w:rPr>
                <w:rFonts w:hint="eastAsia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B65F3" w14:textId="77777777" w:rsidR="00B44516" w:rsidRDefault="00B44516" w:rsidP="00310F63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媒介接触习惯</w:t>
            </w:r>
          </w:p>
          <w:p w14:paraId="59E58E73" w14:textId="18B918DC" w:rsidR="00310F63" w:rsidRPr="00B44516" w:rsidRDefault="005629CC" w:rsidP="00310F63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</w:rPr>
            </w:pPr>
            <w:r w:rsidRPr="00B44516">
              <w:rPr>
                <w:rFonts w:ascii="宋体" w:eastAsia="宋体" w:hAnsi="宋体" w:cs="Times New Roman"/>
                <w:color w:val="000000"/>
              </w:rPr>
              <w:t>1</w:t>
            </w:r>
            <w:r w:rsidR="00A84B59" w:rsidRPr="00B44516">
              <w:rPr>
                <w:rFonts w:ascii="宋体" w:eastAsia="宋体" w:hAnsi="宋体" w:cs="Times New Roman" w:hint="eastAsia"/>
                <w:color w:val="000000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用户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是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主要通过哪些</w:t>
            </w:r>
            <w:r w:rsidR="00310F63" w:rsidRPr="00B44516">
              <w:rPr>
                <w:rFonts w:ascii="宋体" w:eastAsia="宋体" w:hAnsi="宋体" w:cs="Times New Roman" w:hint="eastAsia"/>
                <w:color w:val="000000"/>
              </w:rPr>
              <w:t>媒介去获取</w:t>
            </w:r>
            <w:r w:rsidRPr="00B44516">
              <w:rPr>
                <w:rFonts w:ascii="宋体" w:eastAsia="宋体" w:hAnsi="宋体" w:cs="Times New Roman" w:hint="eastAsia"/>
                <w:color w:val="000000"/>
              </w:rPr>
              <w:t>和调研产品的相关信息的？</w:t>
            </w:r>
            <w:r w:rsidRPr="00B44516">
              <w:rPr>
                <w:rFonts w:ascii="宋体" w:eastAsia="宋体" w:hAnsi="宋体" w:cs="Times New Roman"/>
                <w:color w:val="000000"/>
              </w:rPr>
              <w:t xml:space="preserve"> </w:t>
            </w:r>
          </w:p>
          <w:p w14:paraId="62E2BCDF" w14:textId="65CAD6A1" w:rsidR="007A42DB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搜索引擎：</w:t>
            </w:r>
            <w:r w:rsidR="005629CC" w:rsidRPr="005629CC">
              <w:t xml:space="preserve"> </w:t>
            </w:r>
          </w:p>
          <w:p w14:paraId="73AAE488" w14:textId="476119CE" w:rsidR="00310F63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网站：</w:t>
            </w:r>
            <w:r w:rsidR="005629CC" w:rsidRPr="005629CC">
              <w:t xml:space="preserve"> </w:t>
            </w:r>
          </w:p>
          <w:p w14:paraId="1A6495C5" w14:textId="576C4A24" w:rsidR="00734189" w:rsidRPr="005629CC" w:rsidRDefault="00310F63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社交媒体：</w:t>
            </w:r>
          </w:p>
          <w:p w14:paraId="2A16DC1E" w14:textId="77777777" w:rsidR="00A151A2" w:rsidRPr="00A151A2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APP</w:t>
            </w:r>
            <w:r w:rsidRPr="005629CC">
              <w:rPr>
                <w:rFonts w:hint="eastAsia"/>
              </w:rPr>
              <w:t>：</w:t>
            </w:r>
          </w:p>
          <w:p w14:paraId="25F1F4DB" w14:textId="4A072BC9" w:rsidR="005629CC" w:rsidRPr="00B44516" w:rsidRDefault="005629CC" w:rsidP="0026237B">
            <w:pPr>
              <w:pStyle w:val="a"/>
              <w:numPr>
                <w:ilvl w:val="0"/>
                <w:numId w:val="10"/>
              </w:numPr>
            </w:pPr>
            <w:r w:rsidRPr="005629CC">
              <w:rPr>
                <w:rFonts w:hint="eastAsia"/>
              </w:rPr>
              <w:t>除此之外</w:t>
            </w:r>
            <w:r w:rsidRPr="005629CC">
              <w:t>，</w:t>
            </w:r>
            <w:r w:rsidRPr="005629CC">
              <w:rPr>
                <w:rFonts w:hint="eastAsia"/>
              </w:rPr>
              <w:t>还通过</w:t>
            </w:r>
            <w:r w:rsidRPr="005629CC">
              <w:t>哪些</w:t>
            </w:r>
            <w:r w:rsidRPr="005629CC">
              <w:rPr>
                <w:rFonts w:hint="eastAsia"/>
              </w:rPr>
              <w:t>渠道寻找解决方案：</w:t>
            </w:r>
          </w:p>
        </w:tc>
      </w:tr>
      <w:tr w:rsidR="007A42DB" w:rsidRPr="00CC54E3" w14:paraId="47D7CE74" w14:textId="77777777" w:rsidTr="0038345D">
        <w:trPr>
          <w:trHeight w:val="124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0112D4B0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D836E" w14:textId="1989B00C" w:rsidR="007A42DB" w:rsidRPr="00CC54E3" w:rsidRDefault="007A42DB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FA1217B" w14:textId="77777777" w:rsidTr="0038345D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34387DA2" w:rsidR="007A42DB" w:rsidRPr="00CC54E3" w:rsidRDefault="007A42DB" w:rsidP="005629CC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D1C49" w14:textId="4B37F754" w:rsidR="0038345D" w:rsidRPr="00B44516" w:rsidRDefault="005629CC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B44516">
              <w:rPr>
                <w:rFonts w:ascii="宋体" w:eastAsia="宋体" w:hAnsi="宋体" w:cs="Times New Roman"/>
                <w:color w:val="000000"/>
                <w:lang w:val="en-US"/>
              </w:rPr>
              <w:t>2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.</w:t>
            </w:r>
            <w:r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用户在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搜索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解决方案的过程会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提及什么样的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关键字／</w:t>
            </w:r>
            <w:r w:rsidR="0038345D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句</w:t>
            </w:r>
            <w:r w:rsidR="00CB04B0" w:rsidRPr="00B44516">
              <w:rPr>
                <w:rFonts w:ascii="宋体" w:eastAsia="宋体" w:hAnsi="宋体" w:cs="Times New Roman" w:hint="eastAsia"/>
                <w:color w:val="000000"/>
                <w:lang w:val="en-US"/>
              </w:rPr>
              <w:t>（列出至少3个／条</w:t>
            </w:r>
            <w:r w:rsidR="0038345D" w:rsidRPr="00B44516">
              <w:rPr>
                <w:rFonts w:ascii="宋体" w:eastAsia="宋体" w:hAnsi="宋体" w:cs="Times New Roman"/>
                <w:color w:val="000000"/>
                <w:lang w:val="en-US"/>
              </w:rPr>
              <w:t>？</w:t>
            </w:r>
          </w:p>
          <w:p w14:paraId="74D2DAC8" w14:textId="0C451A97" w:rsidR="007A42DB" w:rsidRPr="00B44516" w:rsidRDefault="007A42DB" w:rsidP="0026237B">
            <w:pPr>
              <w:pStyle w:val="a"/>
            </w:pPr>
          </w:p>
          <w:p w14:paraId="64C5AF7E" w14:textId="3FD7F3B3" w:rsidR="0038345D" w:rsidRPr="00B44516" w:rsidRDefault="0038345D" w:rsidP="0026237B">
            <w:pPr>
              <w:pStyle w:val="a"/>
            </w:pPr>
          </w:p>
          <w:p w14:paraId="5085AFCC" w14:textId="39536EF7" w:rsidR="0038345D" w:rsidRPr="00B44516" w:rsidRDefault="0038345D" w:rsidP="0026237B">
            <w:pPr>
              <w:pStyle w:val="a"/>
            </w:pPr>
          </w:p>
          <w:p w14:paraId="60BE4D1C" w14:textId="180A36D9" w:rsidR="0038345D" w:rsidRPr="00CC54E3" w:rsidRDefault="0038345D" w:rsidP="00734189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38345D">
              <w:rPr>
                <w:rFonts w:ascii="宋体" w:eastAsia="宋体" w:hAnsi="宋体" w:cs="Times New Roman"/>
                <w:color w:val="000000"/>
                <w:lang w:val="en-US"/>
              </w:rPr>
              <w:t>……</w:t>
            </w:r>
          </w:p>
        </w:tc>
      </w:tr>
      <w:tr w:rsidR="005D7257" w:rsidRPr="00CC54E3" w14:paraId="71A15972" w14:textId="77777777" w:rsidTr="00E71E93">
        <w:trPr>
          <w:trHeight w:val="1652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480B2" w14:textId="37E1A3E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  <w:p w14:paraId="4CB4820F" w14:textId="77777777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  <w:p w14:paraId="76D8AA12" w14:textId="77777777" w:rsidR="003D1310" w:rsidRDefault="003D1310" w:rsidP="0026237B">
            <w:pPr>
              <w:pStyle w:val="a"/>
              <w:numPr>
                <w:ilvl w:val="0"/>
                <w:numId w:val="15"/>
              </w:numPr>
            </w:pPr>
            <w:r>
              <w:rPr>
                <w:rFonts w:hint="eastAsia"/>
                <w:lang w:eastAsia="zh-CN"/>
              </w:rPr>
              <w:t>姓名：</w:t>
            </w:r>
          </w:p>
          <w:p w14:paraId="78B898BF" w14:textId="710173EA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年龄：</w:t>
            </w:r>
          </w:p>
          <w:p w14:paraId="2139FFA3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lastRenderedPageBreak/>
              <w:t>学历：</w:t>
            </w:r>
          </w:p>
          <w:p w14:paraId="2674A957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行业：</w:t>
            </w:r>
          </w:p>
          <w:p w14:paraId="75351994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职业：</w:t>
            </w:r>
          </w:p>
          <w:p w14:paraId="09084A6C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月收入：</w:t>
            </w:r>
          </w:p>
          <w:p w14:paraId="3086A12A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婚姻状况：</w:t>
            </w:r>
          </w:p>
          <w:p w14:paraId="34C5C5D0" w14:textId="77777777" w:rsidR="005D7257" w:rsidRPr="00A151A2" w:rsidRDefault="005D7257" w:rsidP="0026237B">
            <w:pPr>
              <w:pStyle w:val="a"/>
              <w:numPr>
                <w:ilvl w:val="0"/>
                <w:numId w:val="15"/>
              </w:numPr>
            </w:pPr>
            <w:r w:rsidRPr="00A151A2">
              <w:rPr>
                <w:rFonts w:hint="eastAsia"/>
              </w:rPr>
              <w:t>是否有小孩（并说明几个）：</w:t>
            </w:r>
          </w:p>
          <w:p w14:paraId="107C2BF2" w14:textId="22429EF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8B4C5" w14:textId="77777777" w:rsidR="00B44516" w:rsidRDefault="00B44516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  <w:p w14:paraId="6CFD069A" w14:textId="76C3405A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消费习惯</w:t>
            </w: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  <w:p w14:paraId="70A130FA" w14:textId="22505019" w:rsidR="005D7257" w:rsidRDefault="005D7257" w:rsidP="005D7257">
            <w:pPr>
              <w:rPr>
                <w:rFonts w:ascii="宋体" w:eastAsia="宋体" w:hAnsi="宋体" w:cs="Times New Roman"/>
                <w:color w:val="000000"/>
              </w:rPr>
            </w:pPr>
            <w:r w:rsidRPr="005D7257">
              <w:rPr>
                <w:rFonts w:ascii="宋体" w:eastAsia="宋体" w:hAnsi="宋体" w:cs="Times New Roman" w:hint="eastAsia"/>
                <w:color w:val="000000"/>
              </w:rPr>
              <w:t>在哪里购买过相关产品，为什么？</w:t>
            </w:r>
          </w:p>
          <w:p w14:paraId="7E1D90B7" w14:textId="27BA5E9A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购买渠道：</w:t>
            </w:r>
          </w:p>
          <w:p w14:paraId="33CC0433" w14:textId="7D6526BE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购买价格：</w:t>
            </w:r>
          </w:p>
          <w:p w14:paraId="2C8C53E4" w14:textId="1265CB40" w:rsidR="00B44516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lastRenderedPageBreak/>
              <w:t>购买频率：</w:t>
            </w:r>
          </w:p>
          <w:p w14:paraId="06AE8E9A" w14:textId="04ECE24B" w:rsidR="005D7257" w:rsidRPr="00B44516" w:rsidRDefault="00B44516" w:rsidP="0026237B">
            <w:pPr>
              <w:pStyle w:val="a"/>
            </w:pPr>
            <w:r w:rsidRPr="00B44516">
              <w:rPr>
                <w:rFonts w:hint="eastAsia"/>
              </w:rPr>
              <w:t>购买理由：</w:t>
            </w:r>
          </w:p>
        </w:tc>
      </w:tr>
      <w:tr w:rsidR="005D7257" w:rsidRPr="00CC54E3" w14:paraId="008AB3D6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0411AA7A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41F32266" w:rsidR="005D7257" w:rsidRPr="00CC54E3" w:rsidRDefault="009B64C7" w:rsidP="005D7257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追求</w:t>
            </w:r>
            <w:r w:rsidR="005D7257" w:rsidRPr="00CC54E3">
              <w:rPr>
                <w:rFonts w:ascii="宋体" w:eastAsia="宋体" w:hAnsi="宋体" w:cs="Times New Roman" w:hint="eastAsia"/>
                <w:b/>
                <w:color w:val="000000"/>
                <w:lang w:val="en-US"/>
              </w:rPr>
              <w:t>：</w:t>
            </w:r>
          </w:p>
        </w:tc>
      </w:tr>
      <w:tr w:rsidR="005D7257" w:rsidRPr="00CC54E3" w14:paraId="04EE0271" w14:textId="77777777" w:rsidTr="00E71E93">
        <w:trPr>
          <w:trHeight w:val="360"/>
        </w:trPr>
        <w:tc>
          <w:tcPr>
            <w:tcW w:w="2977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1F3FFA52" w:rsidR="005D7257" w:rsidRPr="00CC54E3" w:rsidRDefault="005D7257" w:rsidP="00D42B46">
            <w:pPr>
              <w:spacing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88CBD" w14:textId="35D85985" w:rsidR="005D7257" w:rsidRDefault="005D7257" w:rsidP="0038345D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当你购买并使用了该系列产品后，你希望自己能够达到一个什么样的状态</w:t>
            </w:r>
            <w:r w:rsidR="00CB04B0">
              <w:rPr>
                <w:rFonts w:ascii="宋体" w:eastAsia="宋体" w:hAnsi="宋体" w:cs="Times New Roman" w:hint="eastAsia"/>
                <w:color w:val="000000"/>
                <w:lang w:val="en-US"/>
              </w:rPr>
              <w:t>／水平</w:t>
            </w:r>
            <w:r>
              <w:rPr>
                <w:rFonts w:ascii="宋体" w:eastAsia="宋体" w:hAnsi="宋体" w:cs="Times New Roman" w:hint="eastAsia"/>
                <w:color w:val="000000"/>
                <w:lang w:val="en-US"/>
              </w:rPr>
              <w:t>？</w:t>
            </w:r>
          </w:p>
          <w:p w14:paraId="01E33828" w14:textId="40DBAF73" w:rsidR="005D7257" w:rsidRPr="00A151A2" w:rsidRDefault="005D7257" w:rsidP="0026237B">
            <w:pPr>
              <w:pStyle w:val="a"/>
              <w:numPr>
                <w:ilvl w:val="0"/>
                <w:numId w:val="12"/>
              </w:numPr>
            </w:pPr>
            <w:r w:rsidRPr="00A151A2">
              <w:rPr>
                <w:rFonts w:hint="eastAsia"/>
              </w:rPr>
              <w:t>我希望：</w:t>
            </w:r>
            <w:r w:rsidRPr="00A151A2">
              <w:rPr>
                <w:rFonts w:hint="eastAsia"/>
              </w:rPr>
              <w:t xml:space="preserve">                                        </w:t>
            </w:r>
            <w:r w:rsidRPr="00A151A2">
              <w:rPr>
                <w:rFonts w:hint="eastAsia"/>
              </w:rPr>
              <w:t>。</w:t>
            </w:r>
          </w:p>
        </w:tc>
      </w:tr>
      <w:tr w:rsidR="005D7257" w:rsidRPr="00CC54E3" w14:paraId="632486B8" w14:textId="77777777" w:rsidTr="00E71E93">
        <w:trPr>
          <w:trHeight w:val="380"/>
        </w:trPr>
        <w:tc>
          <w:tcPr>
            <w:tcW w:w="297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06F62262" w:rsidR="005D7257" w:rsidRPr="00CC54E3" w:rsidRDefault="005D7257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15A6CA0C" w:rsidR="005D7257" w:rsidRPr="00CC54E3" w:rsidRDefault="005D7257" w:rsidP="00734189">
            <w:pPr>
              <w:spacing w:before="0" w:after="0" w:line="400" w:lineRule="exact"/>
              <w:rPr>
                <w:rFonts w:ascii="宋体" w:eastAsia="宋体" w:hAnsi="宋体" w:cs="Times New Roman"/>
                <w:b/>
                <w:color w:val="000000"/>
                <w:lang w:val="en-US"/>
              </w:rPr>
            </w:pP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i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宋体" w:eastAsia="宋体" w:hAnsi="宋体" w:cs="Times New Roman"/>
                <w:color w:val="auto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676BC6" w14:textId="77777777" w:rsidR="00801E03" w:rsidRPr="00801E03" w:rsidRDefault="00801E03" w:rsidP="00801E03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</w:rPr>
            </w:pPr>
            <w:r>
              <w:rPr>
                <w:rFonts w:ascii="宋体" w:eastAsia="宋体" w:hAnsi="宋体" w:cs="Times New Roman" w:hint="eastAsia"/>
                <w:b/>
                <w:bCs/>
                <w:color w:val="000000"/>
              </w:rPr>
              <w:t>1）</w:t>
            </w:r>
            <w:r w:rsidRPr="00801E0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他遇到了什么问题</w:t>
            </w:r>
          </w:p>
          <w:p w14:paraId="561365C4" w14:textId="4133E300" w:rsid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  <w:p w14:paraId="6E43C312" w14:textId="05D1A0D3" w:rsidR="00DC47FB" w:rsidRPr="00DC47FB" w:rsidRDefault="00DC47FB" w:rsidP="00DC47FB">
            <w:pPr>
              <w:ind w:left="120"/>
              <w:rPr>
                <w:rFonts w:ascii="宋体" w:eastAsia="宋体" w:hAnsi="宋体" w:cs="Times New Roman"/>
                <w:b/>
                <w:bCs/>
                <w:color w:val="000000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598A376B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44A5F794" w14:textId="3B82087A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267CDF83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55131AE5" w14:textId="1F975DB0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000000"/>
                <w:lang w:val="en-US"/>
              </w:rPr>
            </w:pP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宋体" w:eastAsia="宋体" w:hAnsi="宋体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0CF1EC2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  <w:p w14:paraId="1578A121" w14:textId="77777777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5629CC">
        <w:trPr>
          <w:trHeight w:val="376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E9845D2" w:rsidR="007A42DB" w:rsidRPr="00CC54E3" w:rsidRDefault="007A42DB" w:rsidP="00DC47FB">
            <w:pPr>
              <w:spacing w:before="0" w:after="0" w:line="400" w:lineRule="exact"/>
              <w:rPr>
                <w:rFonts w:ascii="宋体" w:eastAsia="宋体" w:hAnsi="宋体" w:cs="Times New Roman"/>
                <w:color w:val="auto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宋体" w:eastAsia="宋体" w:hAnsi="宋体" w:cs="Times New Roman"/>
                <w:color w:val="000000"/>
                <w:lang w:val="en-US"/>
              </w:rPr>
            </w:pPr>
            <w:r w:rsidRPr="00CC54E3">
              <w:rPr>
                <w:rFonts w:ascii="宋体" w:eastAsia="宋体" w:hAnsi="宋体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1046CF4D" w14:textId="4ACB75E4" w:rsidR="000D216F" w:rsidRPr="005629CC" w:rsidRDefault="000D216F" w:rsidP="000D216F">
      <w:pPr>
        <w:spacing w:before="0" w:after="0" w:line="240" w:lineRule="auto"/>
        <w:rPr>
          <w:rFonts w:ascii="宋体" w:eastAsia="Yu Mincho" w:hAnsi="宋体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C0817">
      <w:pPr>
        <w:pStyle w:val="1"/>
      </w:pPr>
      <w:bookmarkStart w:id="13" w:name="_提出你的最终想法"/>
      <w:bookmarkStart w:id="14" w:name="_提出你的最终想法_1"/>
      <w:bookmarkStart w:id="15" w:name="_用户验证结果分析"/>
      <w:bookmarkEnd w:id="13"/>
      <w:bookmarkEnd w:id="14"/>
      <w:bookmarkEnd w:id="15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73737948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根据访谈</w:t>
      </w:r>
      <w:r w:rsidR="00885C04">
        <w:rPr>
          <w:rFonts w:ascii="宋体" w:eastAsia="宋体" w:hAnsi="宋体"/>
          <w:color w:val="000000" w:themeColor="text1"/>
        </w:rPr>
        <w:t>进行需求的提炼，</w:t>
      </w:r>
      <w:r w:rsidR="00885C04">
        <w:rPr>
          <w:rFonts w:ascii="宋体" w:eastAsia="宋体" w:hAnsi="宋体" w:hint="eastAsia"/>
          <w:color w:val="000000" w:themeColor="text1"/>
        </w:rPr>
        <w:t>将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提及的</w:t>
      </w:r>
      <w:r w:rsidRPr="00CC54E3">
        <w:rPr>
          <w:rFonts w:ascii="宋体" w:eastAsia="宋体" w:hAnsi="宋体" w:hint="eastAsia"/>
          <w:color w:val="000000" w:themeColor="text1"/>
        </w:rPr>
        <w:t>问题</w:t>
      </w:r>
      <w:r w:rsidRPr="00CC54E3">
        <w:rPr>
          <w:rFonts w:ascii="宋体" w:eastAsia="宋体" w:hAnsi="宋体"/>
          <w:color w:val="000000" w:themeColor="text1"/>
        </w:rPr>
        <w:t>进行分类</w:t>
      </w:r>
      <w:r w:rsidR="00217263" w:rsidRPr="00CC54E3">
        <w:rPr>
          <w:rFonts w:ascii="宋体" w:eastAsia="宋体" w:hAnsi="宋体"/>
          <w:color w:val="000000" w:themeColor="text1"/>
        </w:rPr>
        <w:t>（包含3</w:t>
      </w:r>
      <w:r w:rsidR="00217263" w:rsidRPr="00CC54E3">
        <w:rPr>
          <w:rFonts w:ascii="宋体" w:eastAsia="宋体" w:hAnsi="宋体" w:hint="eastAsia"/>
          <w:color w:val="000000" w:themeColor="text1"/>
        </w:rPr>
        <w:t>个及以上</w:t>
      </w:r>
      <w:r w:rsidR="00217263" w:rsidRPr="00CC54E3">
        <w:rPr>
          <w:rFonts w:ascii="宋体" w:eastAsia="宋体" w:hAnsi="宋体"/>
          <w:color w:val="000000" w:themeColor="text1"/>
        </w:rPr>
        <w:t>核心</w:t>
      </w:r>
      <w:r w:rsidR="00217263" w:rsidRPr="00CC54E3">
        <w:rPr>
          <w:rFonts w:ascii="宋体" w:eastAsia="宋体" w:hAnsi="宋体" w:hint="eastAsia"/>
          <w:color w:val="000000" w:themeColor="text1"/>
        </w:rPr>
        <w:t>痛</w:t>
      </w:r>
      <w:r w:rsidR="00217263" w:rsidRPr="00CC54E3">
        <w:rPr>
          <w:rFonts w:ascii="宋体" w:eastAsia="宋体" w:hAnsi="宋体"/>
          <w:color w:val="000000" w:themeColor="text1"/>
        </w:rPr>
        <w:t>点</w:t>
      </w:r>
      <w:r w:rsidR="00217263" w:rsidRPr="00CC54E3">
        <w:rPr>
          <w:rFonts w:ascii="宋体" w:eastAsia="宋体" w:hAnsi="宋体" w:hint="eastAsia"/>
          <w:color w:val="000000" w:themeColor="text1"/>
        </w:rPr>
        <w:t>问题</w:t>
      </w:r>
      <w:r w:rsidR="00217263" w:rsidRPr="00CC54E3">
        <w:rPr>
          <w:rFonts w:ascii="宋体" w:eastAsia="宋体" w:hAnsi="宋体"/>
          <w:color w:val="000000" w:themeColor="text1"/>
        </w:rPr>
        <w:t>）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按照</w:t>
      </w:r>
      <w:r w:rsidR="00A151A2">
        <w:rPr>
          <w:rFonts w:ascii="宋体" w:eastAsia="宋体" w:hAnsi="宋体" w:hint="eastAsia"/>
          <w:color w:val="000000" w:themeColor="text1"/>
        </w:rPr>
        <w:t>需求紧急程度</w:t>
      </w:r>
      <w:r w:rsidRPr="00CC54E3">
        <w:rPr>
          <w:rFonts w:ascii="宋体" w:eastAsia="宋体" w:hAnsi="宋体"/>
          <w:color w:val="000000" w:themeColor="text1"/>
        </w:rPr>
        <w:t>进行排序，并</w:t>
      </w:r>
      <w:r w:rsidRPr="00CC54E3">
        <w:rPr>
          <w:rFonts w:ascii="宋体" w:eastAsia="宋体" w:hAnsi="宋体" w:hint="eastAsia"/>
          <w:color w:val="000000" w:themeColor="text1"/>
        </w:rPr>
        <w:t>逐一</w:t>
      </w:r>
      <w:r w:rsidRPr="00CC54E3">
        <w:rPr>
          <w:rFonts w:ascii="宋体" w:eastAsia="宋体" w:hAnsi="宋体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2841"/>
        <w:gridCol w:w="3469"/>
        <w:gridCol w:w="3427"/>
      </w:tblGrid>
      <w:tr w:rsidR="00DF4E04" w:rsidRPr="00CC54E3" w14:paraId="54EB6B77" w14:textId="2A4CB7C9" w:rsidTr="00EB6BD4">
        <w:trPr>
          <w:trHeight w:val="577"/>
          <w:jc w:val="center"/>
        </w:trPr>
        <w:tc>
          <w:tcPr>
            <w:tcW w:w="2841" w:type="dxa"/>
            <w:shd w:val="clear" w:color="auto" w:fill="D9D9D9" w:themeFill="background1" w:themeFillShade="D9"/>
            <w:vAlign w:val="center"/>
          </w:tcPr>
          <w:p w14:paraId="77225BEA" w14:textId="38870285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提及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痛点问题</w:t>
            </w:r>
          </w:p>
        </w:tc>
        <w:tc>
          <w:tcPr>
            <w:tcW w:w="3469" w:type="dxa"/>
            <w:shd w:val="clear" w:color="auto" w:fill="D9D9D9" w:themeFill="background1" w:themeFillShade="D9"/>
            <w:vAlign w:val="center"/>
          </w:tcPr>
          <w:p w14:paraId="797D3F1E" w14:textId="2AEE93A5" w:rsidR="00DF4E04" w:rsidRPr="00CC54E3" w:rsidRDefault="00A151A2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需求紧急</w:t>
            </w:r>
            <w:r w:rsidR="00DF4E04">
              <w:rPr>
                <w:rFonts w:ascii="宋体" w:eastAsia="宋体" w:hAnsi="宋体" w:hint="eastAsia"/>
                <w:color w:val="000000" w:themeColor="text1"/>
              </w:rPr>
              <w:t>程度</w:t>
            </w:r>
          </w:p>
        </w:tc>
        <w:tc>
          <w:tcPr>
            <w:tcW w:w="3427" w:type="dxa"/>
            <w:shd w:val="clear" w:color="auto" w:fill="D9D9D9" w:themeFill="background1" w:themeFillShade="D9"/>
            <w:vAlign w:val="center"/>
          </w:tcPr>
          <w:p w14:paraId="5C3359A2" w14:textId="69C2BF7A" w:rsidR="00DF4E04" w:rsidRPr="00CC54E3" w:rsidRDefault="00DF4E04" w:rsidP="00DF4E04">
            <w:pPr>
              <w:spacing w:before="0" w:after="0" w:line="400" w:lineRule="exact"/>
              <w:jc w:val="center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/>
                <w:color w:val="000000" w:themeColor="text1"/>
              </w:rPr>
              <w:t>需求分析</w:t>
            </w:r>
          </w:p>
        </w:tc>
      </w:tr>
      <w:tr w:rsidR="00DF4E04" w:rsidRPr="00CC54E3" w14:paraId="78EB8A60" w14:textId="39027DDC" w:rsidTr="00EB6BD4">
        <w:trPr>
          <w:trHeight w:val="2086"/>
          <w:jc w:val="center"/>
        </w:trPr>
        <w:tc>
          <w:tcPr>
            <w:tcW w:w="2841" w:type="dxa"/>
            <w:vAlign w:val="center"/>
          </w:tcPr>
          <w:p w14:paraId="6686A0F3" w14:textId="7EA596CD" w:rsidR="00DF4E04" w:rsidRPr="00CC54E3" w:rsidRDefault="00DF4E04" w:rsidP="00DF4E04">
            <w:pPr>
              <w:spacing w:before="0" w:after="0" w:line="400" w:lineRule="exact"/>
              <w:jc w:val="both"/>
              <w:rPr>
                <w:rFonts w:ascii="宋体" w:eastAsia="宋体" w:hAnsi="宋体"/>
                <w:color w:val="000000" w:themeColor="text1"/>
              </w:rPr>
            </w:pPr>
            <w:r w:rsidRPr="00CC54E3">
              <w:rPr>
                <w:rFonts w:ascii="宋体" w:eastAsia="宋体" w:hAnsi="宋体" w:hint="eastAsia"/>
                <w:color w:val="000000" w:themeColor="text1"/>
              </w:rPr>
              <w:t>例：</w:t>
            </w:r>
            <w:r w:rsidRPr="00CC54E3">
              <w:rPr>
                <w:rFonts w:ascii="宋体" w:eastAsia="宋体" w:hAnsi="宋体"/>
                <w:color w:val="000000" w:themeColor="text1"/>
              </w:rPr>
              <w:t>加班多，</w:t>
            </w:r>
            <w:r w:rsidRPr="00CC54E3">
              <w:rPr>
                <w:rFonts w:ascii="宋体" w:eastAsia="宋体" w:hAnsi="宋体" w:hint="eastAsia"/>
                <w:color w:val="000000" w:themeColor="text1"/>
              </w:rPr>
              <w:t>没有</w:t>
            </w:r>
            <w:r w:rsidRPr="00CC54E3">
              <w:rPr>
                <w:rFonts w:ascii="宋体" w:eastAsia="宋体" w:hAnsi="宋体"/>
                <w:color w:val="000000" w:themeColor="text1"/>
              </w:rPr>
              <w:t>时间学习</w:t>
            </w:r>
          </w:p>
        </w:tc>
        <w:tc>
          <w:tcPr>
            <w:tcW w:w="3469" w:type="dxa"/>
            <w:vAlign w:val="center"/>
          </w:tcPr>
          <w:p w14:paraId="25C1050D" w14:textId="636EEAD5" w:rsidR="00DF4E04" w:rsidRPr="00CF3E04" w:rsidRDefault="00DF4E04" w:rsidP="00DF4E04">
            <w:pPr>
              <w:rPr>
                <w:rFonts w:ascii="宋体" w:eastAsia="宋体" w:hAnsi="宋体"/>
                <w:color w:val="000000" w:themeColor="text1"/>
              </w:rPr>
            </w:pPr>
            <w:r>
              <w:rPr>
                <w:rFonts w:ascii="宋体" w:eastAsia="宋体" w:hAnsi="宋体" w:hint="eastAsia"/>
                <w:color w:val="000000" w:themeColor="text1"/>
              </w:rPr>
              <w:t>紧急/高/中/</w:t>
            </w:r>
            <w:r w:rsidR="00A151A2">
              <w:rPr>
                <w:rFonts w:ascii="宋体" w:eastAsia="宋体" w:hAnsi="宋体" w:hint="eastAsia"/>
                <w:color w:val="000000" w:themeColor="text1"/>
              </w:rPr>
              <w:t>低</w:t>
            </w:r>
          </w:p>
        </w:tc>
        <w:tc>
          <w:tcPr>
            <w:tcW w:w="3427" w:type="dxa"/>
            <w:vAlign w:val="center"/>
          </w:tcPr>
          <w:p w14:paraId="6F38AB5F" w14:textId="77777777" w:rsidR="00DF4E04" w:rsidRPr="006F11F8" w:rsidRDefault="00DF4E04" w:rsidP="006F11F8">
            <w:pPr>
              <w:rPr>
                <w:rFonts w:ascii="宋体" w:eastAsia="宋体" w:hAnsi="宋体"/>
                <w:color w:val="262626" w:themeColor="text1" w:themeTint="D9"/>
              </w:rPr>
            </w:pP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1.碎片化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学习，课程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时长缩短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不能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太能，在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休息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间隙也能够让学习；</w:t>
            </w:r>
          </w:p>
          <w:p w14:paraId="2FA32AE1" w14:textId="6C13459C" w:rsidR="00DF4E04" w:rsidRPr="00DF4E04" w:rsidRDefault="00DF4E04" w:rsidP="006F11F8"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2.自由安排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时间学习，不规定上课时间，</w:t>
            </w:r>
            <w:r w:rsidRPr="006F11F8">
              <w:rPr>
                <w:rFonts w:ascii="宋体" w:eastAsia="宋体" w:hAnsi="宋体" w:hint="eastAsia"/>
                <w:color w:val="262626" w:themeColor="text1" w:themeTint="D9"/>
              </w:rPr>
              <w:t>有时间</w:t>
            </w:r>
            <w:r w:rsidRPr="006F11F8">
              <w:rPr>
                <w:rFonts w:ascii="宋体" w:eastAsia="宋体" w:hAnsi="宋体"/>
                <w:color w:val="262626" w:themeColor="text1" w:themeTint="D9"/>
              </w:rPr>
              <w:t>就可以学习；</w:t>
            </w:r>
          </w:p>
        </w:tc>
      </w:tr>
      <w:tr w:rsidR="00DF4E04" w:rsidRPr="00CC54E3" w14:paraId="0DAEB591" w14:textId="21B0B7EE" w:rsidTr="00DF4E04">
        <w:trPr>
          <w:trHeight w:val="1429"/>
          <w:jc w:val="center"/>
        </w:trPr>
        <w:tc>
          <w:tcPr>
            <w:tcW w:w="2841" w:type="dxa"/>
          </w:tcPr>
          <w:p w14:paraId="7F289017" w14:textId="230EC5BE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ACD3673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138CF62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5398A24" w14:textId="21CC4E6D" w:rsidTr="00DF4E04">
        <w:trPr>
          <w:trHeight w:val="1443"/>
          <w:jc w:val="center"/>
        </w:trPr>
        <w:tc>
          <w:tcPr>
            <w:tcW w:w="2841" w:type="dxa"/>
          </w:tcPr>
          <w:p w14:paraId="027842B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54F7B49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35E962A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68F9D41C" w14:textId="557B275E" w:rsidTr="00DF4E04">
        <w:trPr>
          <w:trHeight w:val="1554"/>
          <w:jc w:val="center"/>
        </w:trPr>
        <w:tc>
          <w:tcPr>
            <w:tcW w:w="2841" w:type="dxa"/>
          </w:tcPr>
          <w:p w14:paraId="6B75731F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2A53B956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0A2148A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  <w:tr w:rsidR="00DF4E04" w:rsidRPr="00CC54E3" w14:paraId="07097FF9" w14:textId="14FAF8B5" w:rsidTr="00DF4E04">
        <w:trPr>
          <w:trHeight w:val="1569"/>
          <w:jc w:val="center"/>
        </w:trPr>
        <w:tc>
          <w:tcPr>
            <w:tcW w:w="2841" w:type="dxa"/>
          </w:tcPr>
          <w:p w14:paraId="33EEEC18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69" w:type="dxa"/>
          </w:tcPr>
          <w:p w14:paraId="50166ABC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  <w:tc>
          <w:tcPr>
            <w:tcW w:w="3427" w:type="dxa"/>
          </w:tcPr>
          <w:p w14:paraId="7B23F3EB" w14:textId="77777777" w:rsidR="00DF4E04" w:rsidRPr="00CC54E3" w:rsidRDefault="00DF4E04" w:rsidP="00DF4E04">
            <w:pPr>
              <w:spacing w:before="0" w:after="0" w:line="400" w:lineRule="exact"/>
              <w:ind w:firstLine="480"/>
              <w:jc w:val="center"/>
              <w:rPr>
                <w:rFonts w:ascii="宋体" w:eastAsia="宋体" w:hAnsi="宋体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宋体" w:eastAsia="宋体" w:hAnsi="宋体"/>
        </w:rPr>
      </w:pPr>
    </w:p>
    <w:p w14:paraId="689416F9" w14:textId="204E4EF0" w:rsidR="00376089" w:rsidRPr="00CC54E3" w:rsidRDefault="000F7EBE" w:rsidP="00AC0817">
      <w:pPr>
        <w:pStyle w:val="1"/>
      </w:pPr>
      <w:bookmarkStart w:id="16" w:name="_提出你的最终想法_2"/>
      <w:bookmarkStart w:id="17" w:name="_提出你的最终想法_3"/>
      <w:bookmarkEnd w:id="16"/>
      <w:bookmarkEnd w:id="17"/>
      <w:r w:rsidRPr="00CC54E3">
        <w:rPr>
          <w:rFonts w:hint="eastAsia"/>
        </w:rPr>
        <w:lastRenderedPageBreak/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406BA6E0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 w:hint="eastAsia"/>
          <w:color w:val="000000" w:themeColor="text1"/>
        </w:rPr>
        <w:t>Hey</w:t>
      </w:r>
      <w:r w:rsidRPr="00CC54E3">
        <w:rPr>
          <w:rFonts w:ascii="宋体" w:eastAsia="宋体" w:hAnsi="宋体"/>
          <w:color w:val="000000" w:themeColor="text1"/>
        </w:rPr>
        <w:t>！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你来到这一步，</w:t>
      </w:r>
      <w:r w:rsidRPr="00CC54E3">
        <w:rPr>
          <w:rFonts w:ascii="宋体" w:eastAsia="宋体" w:hAnsi="宋体" w:hint="eastAsia"/>
          <w:color w:val="000000" w:themeColor="text1"/>
        </w:rPr>
        <w:t>想法</w:t>
      </w:r>
      <w:r w:rsidRPr="00CC54E3">
        <w:rPr>
          <w:rFonts w:ascii="宋体" w:eastAsia="宋体" w:hAnsi="宋体"/>
          <w:color w:val="000000" w:themeColor="text1"/>
        </w:rPr>
        <w:t>验证到过程是</w:t>
      </w:r>
      <w:r w:rsidRPr="00CC54E3">
        <w:rPr>
          <w:rFonts w:ascii="宋体" w:eastAsia="宋体" w:hAnsi="宋体" w:hint="eastAsia"/>
          <w:color w:val="000000" w:themeColor="text1"/>
        </w:rPr>
        <w:t>需要</w:t>
      </w:r>
      <w:r w:rsidRPr="00CC54E3">
        <w:rPr>
          <w:rFonts w:ascii="宋体" w:eastAsia="宋体" w:hAnsi="宋体"/>
          <w:color w:val="000000" w:themeColor="text1"/>
        </w:rPr>
        <w:t>下很多</w:t>
      </w:r>
      <w:r w:rsidRPr="00CC54E3">
        <w:rPr>
          <w:rFonts w:ascii="宋体" w:eastAsia="宋体" w:hAnsi="宋体" w:hint="eastAsia"/>
          <w:color w:val="000000" w:themeColor="text1"/>
        </w:rPr>
        <w:t>功夫</w:t>
      </w:r>
      <w:r w:rsidRPr="00CC54E3">
        <w:rPr>
          <w:rFonts w:ascii="宋体" w:eastAsia="宋体" w:hAnsi="宋体"/>
          <w:color w:val="000000" w:themeColor="text1"/>
        </w:rPr>
        <w:t>的，</w:t>
      </w:r>
      <w:r w:rsidRPr="00CC54E3">
        <w:rPr>
          <w:rFonts w:ascii="宋体" w:eastAsia="宋体" w:hAnsi="宋体" w:hint="eastAsia"/>
          <w:color w:val="000000" w:themeColor="text1"/>
        </w:rPr>
        <w:t>恭喜</w:t>
      </w:r>
      <w:r w:rsidRPr="00CC54E3">
        <w:rPr>
          <w:rFonts w:ascii="宋体" w:eastAsia="宋体" w:hAnsi="宋体"/>
          <w:color w:val="000000" w:themeColor="text1"/>
        </w:rPr>
        <w:t>你坚持了下来！</w:t>
      </w:r>
      <w:r w:rsidRPr="00CC54E3">
        <w:rPr>
          <w:rFonts w:ascii="宋体" w:eastAsia="宋体" w:hAnsi="宋体" w:hint="eastAsia"/>
          <w:color w:val="000000" w:themeColor="text1"/>
        </w:rPr>
        <w:t>你</w:t>
      </w:r>
      <w:r w:rsidRPr="00CC54E3">
        <w:rPr>
          <w:rFonts w:ascii="宋体" w:eastAsia="宋体" w:hAnsi="宋体"/>
          <w:color w:val="000000" w:themeColor="text1"/>
        </w:rPr>
        <w:t>的用户画像越来越清晰，</w:t>
      </w:r>
      <w:r w:rsidRPr="00CC54E3">
        <w:rPr>
          <w:rFonts w:ascii="宋体" w:eastAsia="宋体" w:hAnsi="宋体" w:hint="eastAsia"/>
          <w:color w:val="000000" w:themeColor="text1"/>
        </w:rPr>
        <w:t>你提出</w:t>
      </w:r>
      <w:r w:rsidRPr="00CC54E3">
        <w:rPr>
          <w:rFonts w:ascii="宋体" w:eastAsia="宋体" w:hAnsi="宋体"/>
          <w:color w:val="000000" w:themeColor="text1"/>
        </w:rPr>
        <w:t>的Idea是他们所需要的么？</w:t>
      </w:r>
      <w:r w:rsidRPr="00CC54E3">
        <w:rPr>
          <w:rFonts w:ascii="宋体" w:eastAsia="宋体" w:hAnsi="宋体" w:hint="eastAsia"/>
          <w:color w:val="000000" w:themeColor="text1"/>
        </w:rPr>
        <w:t>还有</w:t>
      </w:r>
      <w:r w:rsidRPr="00CC54E3">
        <w:rPr>
          <w:rFonts w:ascii="宋体" w:eastAsia="宋体" w:hAnsi="宋体"/>
          <w:color w:val="000000" w:themeColor="text1"/>
        </w:rPr>
        <w:t>什么需要调整的</w:t>
      </w:r>
      <w:r w:rsidRPr="00CC54E3">
        <w:rPr>
          <w:rFonts w:ascii="宋体" w:eastAsia="宋体" w:hAnsi="宋体" w:hint="eastAsia"/>
          <w:color w:val="000000" w:themeColor="text1"/>
        </w:rPr>
        <w:t>吗</w:t>
      </w:r>
      <w:r w:rsidRPr="00CC54E3">
        <w:rPr>
          <w:rFonts w:ascii="宋体" w:eastAsia="宋体" w:hAnsi="宋体"/>
          <w:color w:val="000000" w:themeColor="text1"/>
        </w:rPr>
        <w:t>？</w:t>
      </w:r>
      <w:r w:rsidRPr="00CC54E3">
        <w:rPr>
          <w:rFonts w:ascii="宋体" w:eastAsia="宋体" w:hAnsi="宋体" w:hint="eastAsia"/>
          <w:color w:val="000000" w:themeColor="text1"/>
        </w:rPr>
        <w:t>根据</w:t>
      </w:r>
      <w:r w:rsidRPr="00CC54E3">
        <w:rPr>
          <w:rFonts w:ascii="宋体" w:eastAsia="宋体" w:hAnsi="宋体"/>
          <w:color w:val="000000" w:themeColor="text1"/>
        </w:rPr>
        <w:t>上述的报告，</w:t>
      </w:r>
      <w:r w:rsidR="00A151A2">
        <w:rPr>
          <w:rFonts w:ascii="宋体" w:eastAsia="宋体" w:hAnsi="宋体" w:hint="eastAsia"/>
          <w:color w:val="000000" w:themeColor="text1"/>
        </w:rPr>
        <w:t>挑选需求程度最高的</w:t>
      </w:r>
      <w:r w:rsidR="000F7EBE" w:rsidRPr="00CC54E3">
        <w:rPr>
          <w:rFonts w:ascii="宋体" w:eastAsia="宋体" w:hAnsi="宋体" w:hint="eastAsia"/>
          <w:color w:val="000000" w:themeColor="text1"/>
        </w:rPr>
        <w:t>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1）</w:t>
      </w:r>
      <w:r w:rsidR="00137B97" w:rsidRPr="00863B79">
        <w:rPr>
          <w:rFonts w:ascii="宋体" w:eastAsia="宋体" w:hAnsi="宋体" w:hint="eastAsia"/>
          <w:color w:val="000000" w:themeColor="text1"/>
        </w:rPr>
        <w:t>根据</w:t>
      </w:r>
      <w:r w:rsidR="00137B97" w:rsidRPr="00863B79">
        <w:rPr>
          <w:rFonts w:ascii="宋体" w:eastAsia="宋体" w:hAnsi="宋体"/>
          <w:color w:val="000000" w:themeColor="text1"/>
        </w:rPr>
        <w:t>以下结构</w:t>
      </w:r>
      <w:r w:rsidR="00137B97" w:rsidRPr="00863B79">
        <w:rPr>
          <w:rFonts w:ascii="宋体" w:eastAsia="宋体" w:hAnsi="宋体" w:hint="eastAsia"/>
          <w:color w:val="000000" w:themeColor="text1"/>
        </w:rPr>
        <w:t>写出你</w:t>
      </w:r>
      <w:r w:rsidR="00137B97" w:rsidRPr="00863B79">
        <w:rPr>
          <w:rFonts w:ascii="宋体" w:eastAsia="宋体" w:hAnsi="宋体"/>
          <w:color w:val="000000" w:themeColor="text1"/>
        </w:rPr>
        <w:t>的解决方案：</w:t>
      </w:r>
    </w:p>
    <w:p w14:paraId="37A9DD65" w14:textId="3AABE967" w:rsidR="003028E4" w:rsidRPr="00CC54E3" w:rsidRDefault="003028E4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5404B7">
        <w:rPr>
          <w:rFonts w:ascii="宋体" w:eastAsia="宋体" w:hAnsi="宋体"/>
          <w:color w:val="000000" w:themeColor="text1"/>
        </w:rPr>
        <w:t>面对</w:t>
      </w:r>
      <w:r w:rsidR="00137B97" w:rsidRPr="005404B7">
        <w:rPr>
          <w:rFonts w:ascii="宋体" w:eastAsia="宋体" w:hAnsi="宋体"/>
          <w:color w:val="000000" w:themeColor="text1"/>
          <w:u w:val="single"/>
        </w:rPr>
        <w:t xml:space="preserve"> </w:t>
      </w:r>
      <w:bookmarkStart w:id="18" w:name="OLE_LINK8"/>
      <w:bookmarkStart w:id="19" w:name="OLE_LINK9"/>
      <w:bookmarkStart w:id="20" w:name="OLE_LINK10"/>
      <w:r w:rsidR="00137B97" w:rsidRPr="005404B7">
        <w:rPr>
          <w:rFonts w:ascii="宋体" w:eastAsia="宋体" w:hAnsi="宋体"/>
          <w:color w:val="000000" w:themeColor="text1"/>
          <w:u w:val="single"/>
        </w:rPr>
        <w:t>［人群</w:t>
      </w:r>
      <w:r w:rsidR="00137B97" w:rsidRPr="005404B7">
        <w:rPr>
          <w:rFonts w:ascii="宋体" w:eastAsia="宋体" w:hAnsi="宋体" w:hint="eastAsia"/>
          <w:color w:val="000000" w:themeColor="text1"/>
          <w:u w:val="single"/>
        </w:rPr>
        <w:t>特征</w:t>
      </w:r>
      <w:r w:rsidR="00137B97" w:rsidRPr="005404B7">
        <w:rPr>
          <w:rFonts w:ascii="宋体" w:eastAsia="宋体" w:hAnsi="宋体"/>
          <w:color w:val="000000" w:themeColor="text1"/>
          <w:u w:val="single"/>
        </w:rPr>
        <w:t>］</w:t>
      </w:r>
      <w:bookmarkEnd w:id="18"/>
      <w:bookmarkEnd w:id="19"/>
      <w:bookmarkEnd w:id="20"/>
      <w:r w:rsidRPr="005404B7">
        <w:rPr>
          <w:rFonts w:ascii="宋体" w:eastAsia="宋体" w:hAnsi="宋体" w:hint="eastAsia"/>
          <w:color w:val="000000" w:themeColor="text1"/>
        </w:rPr>
        <w:t>人群</w:t>
      </w:r>
      <w:r w:rsidR="00B56008" w:rsidRPr="005404B7">
        <w:rPr>
          <w:rFonts w:ascii="宋体" w:eastAsia="宋体" w:hAnsi="宋体"/>
          <w:color w:val="000000" w:themeColor="text1"/>
        </w:rPr>
        <w:t>／</w:t>
      </w:r>
      <w:r w:rsidRPr="005404B7">
        <w:rPr>
          <w:rFonts w:ascii="宋体" w:eastAsia="宋体" w:hAnsi="宋体" w:hint="eastAsia"/>
          <w:color w:val="000000" w:themeColor="text1"/>
        </w:rPr>
        <w:t>用户</w:t>
      </w:r>
      <w:r w:rsidRPr="005404B7">
        <w:rPr>
          <w:rFonts w:ascii="宋体" w:eastAsia="宋体" w:hAnsi="宋体"/>
          <w:color w:val="000000" w:themeColor="text1"/>
        </w:rPr>
        <w:t>，通过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产品特征1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+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产品特征2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+</w:t>
      </w:r>
      <w:r w:rsidRPr="005404B7">
        <w:rPr>
          <w:rFonts w:ascii="宋体" w:eastAsia="宋体" w:hAnsi="宋体"/>
          <w:color w:val="000000" w:themeColor="text1"/>
          <w:u w:val="single"/>
        </w:rPr>
        <w:t xml:space="preserve"> 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产品特征3</w:t>
      </w:r>
      <w:r w:rsidRPr="005404B7">
        <w:rPr>
          <w:rFonts w:ascii="宋体" w:eastAsia="宋体" w:hAnsi="宋体"/>
          <w:color w:val="000000" w:themeColor="text1"/>
          <w:u w:val="single"/>
        </w:rPr>
        <w:t>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Pr="005404B7">
        <w:rPr>
          <w:rFonts w:ascii="宋体" w:eastAsia="宋体" w:hAnsi="宋体" w:hint="eastAsia"/>
          <w:color w:val="000000" w:themeColor="text1"/>
        </w:rPr>
        <w:t>方式</w:t>
      </w:r>
      <w:r w:rsidRPr="005404B7">
        <w:rPr>
          <w:rFonts w:ascii="宋体" w:eastAsia="宋体" w:hAnsi="宋体"/>
          <w:color w:val="000000" w:themeColor="text1"/>
        </w:rPr>
        <w:t>，</w:t>
      </w:r>
      <w:r w:rsidRPr="005404B7">
        <w:rPr>
          <w:rFonts w:ascii="宋体" w:eastAsia="宋体" w:hAnsi="宋体" w:hint="eastAsia"/>
          <w:color w:val="000000" w:themeColor="text1"/>
        </w:rPr>
        <w:t>解决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5404B7" w:rsidRPr="005404B7">
        <w:rPr>
          <w:rFonts w:ascii="宋体" w:eastAsia="宋体" w:hAnsi="宋体"/>
          <w:color w:val="000000" w:themeColor="text1"/>
          <w:u w:val="single"/>
        </w:rPr>
        <w:t>［</w:t>
      </w:r>
      <w:r w:rsidR="005404B7" w:rsidRPr="005404B7">
        <w:rPr>
          <w:rFonts w:ascii="宋体" w:eastAsia="宋体" w:hAnsi="宋体" w:hint="eastAsia"/>
          <w:color w:val="000000" w:themeColor="text1"/>
          <w:u w:val="single"/>
        </w:rPr>
        <w:t>实现xx目的</w:t>
      </w:r>
      <w:r w:rsidR="005404B7" w:rsidRPr="005404B7">
        <w:rPr>
          <w:rFonts w:ascii="宋体" w:eastAsia="宋体" w:hAnsi="宋体"/>
          <w:color w:val="000000" w:themeColor="text1"/>
          <w:u w:val="single"/>
        </w:rPr>
        <w:t>］</w:t>
      </w:r>
      <w:r w:rsidRPr="005404B7">
        <w:rPr>
          <w:rFonts w:ascii="宋体" w:eastAsia="宋体" w:hAnsi="宋体" w:hint="eastAsia"/>
          <w:color w:val="000000" w:themeColor="text1"/>
        </w:rPr>
        <w:t>过程中</w:t>
      </w:r>
      <w:r w:rsidRPr="005404B7">
        <w:rPr>
          <w:rFonts w:ascii="宋体" w:eastAsia="宋体" w:hAnsi="宋体"/>
          <w:color w:val="000000" w:themeColor="text1"/>
          <w:u w:val="single"/>
        </w:rPr>
        <w:t>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1]+[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2]+[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>高频痛点问题</w:t>
      </w:r>
      <w:r w:rsidRPr="005404B7">
        <w:rPr>
          <w:rFonts w:ascii="宋体" w:eastAsia="宋体" w:hAnsi="宋体"/>
          <w:color w:val="000000" w:themeColor="text1"/>
          <w:u w:val="single"/>
        </w:rPr>
        <w:t>3]</w:t>
      </w:r>
      <w:r w:rsidRPr="005404B7">
        <w:rPr>
          <w:rFonts w:ascii="宋体" w:eastAsia="宋体" w:hAnsi="宋体" w:hint="eastAsia"/>
          <w:color w:val="000000" w:themeColor="text1"/>
          <w:u w:val="single"/>
        </w:rPr>
        <w:t xml:space="preserve">   </w:t>
      </w:r>
      <w:r w:rsidRPr="005404B7">
        <w:rPr>
          <w:rFonts w:ascii="宋体" w:eastAsia="宋体" w:hAnsi="宋体" w:hint="eastAsia"/>
          <w:color w:val="000000" w:themeColor="text1"/>
        </w:rPr>
        <w:t>的问题</w:t>
      </w:r>
      <w:r w:rsidRPr="005404B7">
        <w:rPr>
          <w:rFonts w:ascii="宋体" w:eastAsia="宋体" w:hAnsi="宋体"/>
          <w:color w:val="000000" w:themeColor="text1"/>
        </w:rPr>
        <w:t>。</w:t>
      </w:r>
    </w:p>
    <w:p w14:paraId="0F4B6918" w14:textId="5557CA8B" w:rsidR="00137B97" w:rsidRPr="00CC54E3" w:rsidRDefault="005404B7" w:rsidP="00863B79">
      <w:pPr>
        <w:ind w:firstLineChars="200" w:firstLine="482"/>
        <w:rPr>
          <w:rFonts w:ascii="宋体" w:eastAsia="宋体" w:hAnsi="宋体"/>
          <w:color w:val="000000" w:themeColor="text1"/>
        </w:rPr>
      </w:pPr>
      <w:r w:rsidRPr="005404B7">
        <w:rPr>
          <w:rFonts w:ascii="宋体" w:eastAsia="宋体" w:hAnsi="宋体" w:hint="eastAsia"/>
          <w:b/>
          <w:color w:val="000000" w:themeColor="text1"/>
        </w:rPr>
        <w:t>请</w:t>
      </w:r>
      <w:r>
        <w:rPr>
          <w:rFonts w:ascii="宋体" w:eastAsia="宋体" w:hAnsi="宋体" w:hint="eastAsia"/>
          <w:b/>
          <w:color w:val="000000" w:themeColor="text1"/>
        </w:rPr>
        <w:t>参考</w:t>
      </w:r>
      <w:r w:rsidRPr="005404B7">
        <w:rPr>
          <w:rFonts w:ascii="宋体" w:eastAsia="宋体" w:hAnsi="宋体" w:hint="eastAsia"/>
          <w:b/>
          <w:color w:val="000000" w:themeColor="text1"/>
        </w:rPr>
        <w:t>上述模版</w:t>
      </w:r>
      <w:r w:rsidR="00137B97" w:rsidRPr="005404B7">
        <w:rPr>
          <w:rFonts w:ascii="宋体" w:eastAsia="宋体" w:hAnsi="宋体"/>
          <w:b/>
          <w:color w:val="000000" w:themeColor="text1"/>
        </w:rPr>
        <w:t>填写你的解决方案</w:t>
      </w:r>
      <w:r w:rsidR="00137B97" w:rsidRPr="00CC54E3">
        <w:rPr>
          <w:rFonts w:ascii="宋体" w:eastAsia="宋体" w:hAnsi="宋体"/>
          <w:color w:val="000000" w:themeColor="text1"/>
        </w:rPr>
        <w:t>：</w:t>
      </w:r>
    </w:p>
    <w:p w14:paraId="5B0B6E92" w14:textId="642748BD" w:rsidR="00137B97" w:rsidRPr="00CC54E3" w:rsidRDefault="00137B97" w:rsidP="00863B79">
      <w:pPr>
        <w:ind w:firstLineChars="200" w:firstLine="480"/>
        <w:rPr>
          <w:rFonts w:ascii="宋体" w:eastAsia="宋体" w:hAnsi="宋体"/>
          <w:color w:val="000000" w:themeColor="text1"/>
        </w:rPr>
      </w:pPr>
      <w:r w:rsidRPr="00CC54E3">
        <w:rPr>
          <w:rFonts w:ascii="宋体" w:eastAsia="宋体" w:hAnsi="宋体"/>
          <w:color w:val="000000" w:themeColor="text1"/>
        </w:rPr>
        <w:t>面对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人群</w:t>
      </w:r>
      <w:r w:rsidR="00B56008">
        <w:rPr>
          <w:rFonts w:ascii="宋体" w:eastAsia="宋体" w:hAnsi="宋体"/>
          <w:color w:val="000000" w:themeColor="text1"/>
        </w:rPr>
        <w:t>／</w:t>
      </w:r>
      <w:r w:rsidRPr="00CC54E3">
        <w:rPr>
          <w:rFonts w:ascii="宋体" w:eastAsia="宋体" w:hAnsi="宋体" w:hint="eastAsia"/>
          <w:color w:val="000000" w:themeColor="text1"/>
        </w:rPr>
        <w:t>用户</w:t>
      </w:r>
      <w:r w:rsidRPr="00CC54E3">
        <w:rPr>
          <w:rFonts w:ascii="宋体" w:eastAsia="宋体" w:hAnsi="宋体"/>
          <w:color w:val="000000" w:themeColor="text1"/>
        </w:rPr>
        <w:t>，通过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（</w:t>
      </w:r>
      <w:r w:rsidRPr="00CC54E3">
        <w:rPr>
          <w:rFonts w:ascii="宋体" w:eastAsia="宋体" w:hAnsi="宋体"/>
          <w:color w:val="000000" w:themeColor="text1"/>
          <w:u w:val="single"/>
        </w:rPr>
        <w:t xml:space="preserve">     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方式</w:t>
      </w:r>
      <w:r w:rsidRPr="00CC54E3">
        <w:rPr>
          <w:rFonts w:ascii="宋体" w:eastAsia="宋体" w:hAnsi="宋体"/>
          <w:color w:val="000000" w:themeColor="text1"/>
        </w:rPr>
        <w:t>，</w:t>
      </w:r>
      <w:r w:rsidRPr="00CC54E3">
        <w:rPr>
          <w:rFonts w:ascii="宋体" w:eastAsia="宋体" w:hAnsi="宋体" w:hint="eastAsia"/>
          <w:color w:val="000000" w:themeColor="text1"/>
        </w:rPr>
        <w:t>解决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</w:t>
      </w:r>
      <w:r w:rsidR="00B01343" w:rsidRPr="00B56008">
        <w:rPr>
          <w:rFonts w:ascii="宋体" w:eastAsia="宋体" w:hAnsi="宋体"/>
          <w:color w:val="000000" w:themeColor="text1"/>
          <w:u w:val="single"/>
        </w:rPr>
        <w:t xml:space="preserve"> 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过程中</w:t>
      </w:r>
      <w:r w:rsidR="00B56008">
        <w:rPr>
          <w:rFonts w:ascii="宋体" w:eastAsia="宋体" w:hAnsi="宋体" w:hint="eastAsia"/>
          <w:color w:val="000000" w:themeColor="text1"/>
        </w:rPr>
        <w:t>（</w:t>
      </w:r>
      <w:r w:rsidR="00B56008">
        <w:rPr>
          <w:rFonts w:ascii="宋体" w:eastAsia="宋体" w:hAnsi="宋体"/>
          <w:color w:val="000000" w:themeColor="text1"/>
          <w:u w:val="single"/>
        </w:rPr>
        <w:t xml:space="preserve">            </w:t>
      </w:r>
      <w:r w:rsidR="00B01343" w:rsidRPr="00CC54E3">
        <w:rPr>
          <w:rFonts w:ascii="宋体" w:eastAsia="宋体" w:hAnsi="宋体"/>
          <w:color w:val="000000" w:themeColor="text1"/>
          <w:u w:val="single"/>
        </w:rPr>
        <w:t xml:space="preserve">                    </w:t>
      </w:r>
      <w:r w:rsidRPr="00CC54E3">
        <w:rPr>
          <w:rFonts w:ascii="宋体" w:eastAsia="宋体" w:hAnsi="宋体" w:hint="eastAsia"/>
          <w:color w:val="000000" w:themeColor="text1"/>
          <w:u w:val="single"/>
        </w:rPr>
        <w:t xml:space="preserve">  </w:t>
      </w:r>
      <w:r w:rsidR="00B56008">
        <w:rPr>
          <w:rFonts w:ascii="宋体" w:eastAsia="宋体" w:hAnsi="宋体" w:hint="eastAsia"/>
          <w:color w:val="000000" w:themeColor="text1"/>
          <w:u w:val="single"/>
        </w:rPr>
        <w:t>）</w:t>
      </w:r>
      <w:r w:rsidRPr="00CC54E3">
        <w:rPr>
          <w:rFonts w:ascii="宋体" w:eastAsia="宋体" w:hAnsi="宋体" w:hint="eastAsia"/>
          <w:color w:val="000000" w:themeColor="text1"/>
        </w:rPr>
        <w:t>的问题</w:t>
      </w:r>
      <w:r w:rsidRPr="00CC54E3">
        <w:rPr>
          <w:rFonts w:ascii="宋体" w:eastAsia="宋体" w:hAnsi="宋体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宋体" w:eastAsia="宋体" w:hAnsi="宋体"/>
          <w:color w:val="000000" w:themeColor="text1"/>
        </w:rPr>
      </w:pPr>
    </w:p>
    <w:p w14:paraId="3C17D3B8" w14:textId="05B85681" w:rsidR="00F95021" w:rsidRPr="00F95021" w:rsidRDefault="00F95021" w:rsidP="00F95021">
      <w:pPr>
        <w:ind w:left="-360" w:firstLine="840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2）</w:t>
      </w:r>
      <w:r w:rsidR="007571CC" w:rsidRPr="00F95021">
        <w:rPr>
          <w:rFonts w:ascii="宋体" w:eastAsia="宋体" w:hAnsi="宋体" w:hint="eastAsia"/>
          <w:color w:val="000000" w:themeColor="text1"/>
        </w:rPr>
        <w:t>请</w:t>
      </w:r>
      <w:r w:rsidR="00D6030C">
        <w:rPr>
          <w:rFonts w:ascii="宋体" w:eastAsia="宋体" w:hAnsi="宋体" w:hint="eastAsia"/>
          <w:color w:val="000000" w:themeColor="text1"/>
        </w:rPr>
        <w:t>简单</w:t>
      </w:r>
      <w:r w:rsidR="007571CC" w:rsidRPr="00F95021">
        <w:rPr>
          <w:rFonts w:ascii="宋体" w:eastAsia="宋体" w:hAnsi="宋体" w:hint="eastAsia"/>
          <w:color w:val="000000" w:themeColor="text1"/>
        </w:rPr>
        <w:t>概述你如此调整的理由：</w:t>
      </w:r>
    </w:p>
    <w:p w14:paraId="6B994E69" w14:textId="77777777" w:rsidR="00F95021" w:rsidRDefault="00F95021" w:rsidP="00F95021">
      <w:pPr>
        <w:ind w:left="-360"/>
        <w:rPr>
          <w:rFonts w:ascii="宋体" w:eastAsia="宋体" w:hAnsi="宋体"/>
          <w:color w:val="000000" w:themeColor="text1"/>
        </w:rPr>
      </w:pPr>
    </w:p>
    <w:p w14:paraId="2C85C9A6" w14:textId="780A928D" w:rsidR="00F95021" w:rsidRPr="00930D4F" w:rsidRDefault="00F95021" w:rsidP="00930D4F">
      <w:pPr>
        <w:ind w:left="-36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 xml:space="preserve">       3）请</w:t>
      </w:r>
      <w:r w:rsidR="00930D4F" w:rsidRPr="00930D4F">
        <w:rPr>
          <w:rFonts w:ascii="宋体" w:eastAsia="宋体" w:hAnsi="宋体"/>
          <w:color w:val="000000" w:themeColor="text1"/>
          <w:lang w:val="en-US"/>
        </w:rPr>
        <w:t xml:space="preserve">使用基础设计模版（选择项目方向一请使用 </w:t>
      </w:r>
      <w:hyperlink r:id="rId12" w:history="1">
        <w:r w:rsidR="00930D4F" w:rsidRPr="00930D4F">
          <w:rPr>
            <w:rStyle w:val="aff8"/>
            <w:rFonts w:ascii="宋体" w:eastAsia="宋体" w:hAnsi="宋体"/>
            <w:lang w:val="en-US"/>
          </w:rPr>
          <w:t>基础设计模版A1</w:t>
        </w:r>
      </w:hyperlink>
      <w:r w:rsidR="00930D4F" w:rsidRPr="00930D4F">
        <w:rPr>
          <w:rFonts w:ascii="宋体" w:eastAsia="宋体" w:hAnsi="宋体"/>
          <w:color w:val="000000" w:themeColor="text1"/>
          <w:lang w:val="en-US"/>
        </w:rPr>
        <w:t xml:space="preserve">，选择项目方向二请使用 </w:t>
      </w:r>
      <w:hyperlink r:id="rId13" w:history="1">
        <w:r w:rsidR="00930D4F" w:rsidRPr="00930D4F">
          <w:rPr>
            <w:rStyle w:val="aff8"/>
            <w:rFonts w:ascii="宋体" w:eastAsia="宋体" w:hAnsi="宋体"/>
            <w:lang w:val="en-US"/>
          </w:rPr>
          <w:t>基础设计模版A2</w:t>
        </w:r>
      </w:hyperlink>
      <w:r w:rsidR="00930D4F" w:rsidRPr="00930D4F">
        <w:rPr>
          <w:rFonts w:ascii="宋体" w:eastAsia="宋体" w:hAnsi="宋体"/>
          <w:color w:val="000000" w:themeColor="text1"/>
          <w:lang w:val="en-US"/>
        </w:rPr>
        <w:t>）</w:t>
      </w:r>
      <w:r w:rsidR="00BD786A">
        <w:rPr>
          <w:rFonts w:ascii="宋体" w:eastAsia="宋体" w:hAnsi="宋体" w:hint="eastAsia"/>
          <w:color w:val="000000" w:themeColor="text1"/>
        </w:rPr>
        <w:t>，根据模版上的提示填写完产品相关内容，并导出图片格式，将图片或图片链接粘贴在下方</w:t>
      </w:r>
      <w:r>
        <w:rPr>
          <w:rFonts w:ascii="宋体" w:eastAsia="宋体" w:hAnsi="宋体" w:hint="eastAsia"/>
          <w:color w:val="000000" w:themeColor="text1"/>
        </w:rPr>
        <w:t>：</w:t>
      </w:r>
    </w:p>
    <w:p w14:paraId="79220F09" w14:textId="77777777" w:rsid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2AA7BA44" w14:textId="77777777" w:rsidR="00F95021" w:rsidRPr="00F95021" w:rsidRDefault="00F95021" w:rsidP="00F95021">
      <w:pPr>
        <w:rPr>
          <w:rFonts w:ascii="宋体" w:eastAsia="宋体" w:hAnsi="宋体" w:cs="Hiragino Sans GB W3"/>
          <w:color w:val="000000" w:themeColor="text1"/>
        </w:rPr>
      </w:pP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宋体" w:eastAsia="宋体" w:hAnsi="宋体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30B39" w14:textId="77777777" w:rsidR="00065AD7" w:rsidRDefault="00065AD7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44C92E52" w14:textId="77777777" w:rsidR="00065AD7" w:rsidRDefault="00065AD7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iti SC Light">
    <w:altName w:val="宋体"/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冬青黑体简体中文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04AB3D0D" w:rsidR="00734189" w:rsidRPr="00355CEB" w:rsidRDefault="00734189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5F01B8">
      <w:rPr>
        <w:rFonts w:ascii="Heiti SC Light" w:eastAsia="Heiti SC Light"/>
        <w:noProof/>
        <w:color w:val="000000"/>
        <w:sz w:val="20"/>
      </w:rPr>
      <w:t>- 3 -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734189" w:rsidRPr="00355CEB" w:rsidRDefault="00734189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734189" w:rsidRPr="00FB5DFC" w:rsidRDefault="00734189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734189" w:rsidRPr="00FB5DFC" w:rsidRDefault="00734189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7B108" w14:textId="77777777" w:rsidR="00065AD7" w:rsidRDefault="00065AD7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33B0A67" w14:textId="77777777" w:rsidR="00065AD7" w:rsidRDefault="00065AD7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6A48ADE2" w:rsidR="00734189" w:rsidRPr="00B95195" w:rsidRDefault="00734189" w:rsidP="006F4802">
    <w:pPr>
      <w:pStyle w:val="aff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B95195">
      <w:rPr>
        <w:rFonts w:ascii="宋体" w:eastAsia="宋体" w:hAnsi="宋体"/>
        <w:color w:val="000000" w:themeColor="text1"/>
      </w:rPr>
      <w:t>半撇私塾</w:t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</w:r>
    <w:r w:rsidRPr="00B95195">
      <w:rPr>
        <w:rFonts w:ascii="宋体" w:eastAsia="宋体" w:hAnsi="宋体"/>
        <w:color w:val="000000" w:themeColor="text1"/>
      </w:rPr>
      <w:tab/>
      <w:t>CM201- 新媒体产品设计</w:t>
    </w:r>
    <w:r w:rsidR="00EE63E6">
      <w:rPr>
        <w:rFonts w:ascii="宋体" w:eastAsia="宋体" w:hAnsi="宋体"/>
        <w:color w:val="000000" w:themeColor="text1"/>
      </w:rPr>
      <w:t>课程</w:t>
    </w:r>
    <w:r w:rsidRPr="00B95195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734189" w:rsidRPr="00F61867" w:rsidRDefault="00734189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>
      <w:rPr>
        <w:rFonts w:ascii="Microsoft YaHei Light" w:eastAsia="Microsoft YaHei Light" w:hAnsi="Microsoft YaHei Light" w:hint="default"/>
        <w:color w:val="01D170"/>
      </w:rPr>
      <w:t>Project4_提交你的想法</w:t>
    </w:r>
    <w:r>
      <w:rPr>
        <w:rFonts w:ascii="Microsoft YaHei Light" w:eastAsia="Microsoft YaHei Light" w:hAnsi="Microsoft YaHei Light"/>
        <w:color w:val="01D170"/>
      </w:rPr>
      <w:t>验证</w:t>
    </w:r>
    <w:r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589"/>
    <w:multiLevelType w:val="hybridMultilevel"/>
    <w:tmpl w:val="D076F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275BB3"/>
    <w:multiLevelType w:val="hybridMultilevel"/>
    <w:tmpl w:val="5F0E17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1B7D16"/>
    <w:multiLevelType w:val="hybridMultilevel"/>
    <w:tmpl w:val="A246D58A"/>
    <w:lvl w:ilvl="0" w:tplc="C1B00E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C54C14"/>
    <w:multiLevelType w:val="hybridMultilevel"/>
    <w:tmpl w:val="C9FC6A9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897718"/>
    <w:multiLevelType w:val="hybridMultilevel"/>
    <w:tmpl w:val="F0FA2E58"/>
    <w:lvl w:ilvl="0" w:tplc="4A1EED96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6030104"/>
    <w:multiLevelType w:val="hybridMultilevel"/>
    <w:tmpl w:val="C75A3A64"/>
    <w:lvl w:ilvl="0" w:tplc="83F6F6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C655A9"/>
    <w:multiLevelType w:val="hybridMultilevel"/>
    <w:tmpl w:val="E770391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401B0504"/>
    <w:multiLevelType w:val="hybridMultilevel"/>
    <w:tmpl w:val="14484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431E1B"/>
    <w:multiLevelType w:val="hybridMultilevel"/>
    <w:tmpl w:val="8F02E5D8"/>
    <w:lvl w:ilvl="0" w:tplc="2D28CB20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614A142B"/>
    <w:multiLevelType w:val="hybridMultilevel"/>
    <w:tmpl w:val="263C4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1755B8C"/>
    <w:multiLevelType w:val="hybridMultilevel"/>
    <w:tmpl w:val="ABFA205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7CF359FD"/>
    <w:multiLevelType w:val="hybridMultilevel"/>
    <w:tmpl w:val="5732696E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3A6E08AA">
      <w:start w:val="1"/>
      <w:numFmt w:val="decimalEnclosedCircle"/>
      <w:lvlText w:val="%2"/>
      <w:lvlJc w:val="left"/>
      <w:pPr>
        <w:ind w:left="840" w:hanging="360"/>
      </w:pPr>
      <w:rPr>
        <w:rFonts w:ascii="Calibri" w:eastAsia="Calibri" w:hAnsi="Calibri" w:cs="Calibri" w:hint="default"/>
        <w:color w:val="333333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1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7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6"/>
  </w:num>
  <w:num w:numId="16">
    <w:abstractNumId w:val="12"/>
  </w:num>
  <w:num w:numId="17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ja-JP" w:vendorID="64" w:dllVersion="0" w:nlCheck="1" w:checkStyle="1"/>
  <w:activeWritingStyle w:appName="MSWord" w:lang="en-GB" w:vendorID="64" w:dllVersion="4096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2195"/>
    <w:rsid w:val="00045124"/>
    <w:rsid w:val="00050D9D"/>
    <w:rsid w:val="00055DA7"/>
    <w:rsid w:val="00065AD7"/>
    <w:rsid w:val="000A0F3E"/>
    <w:rsid w:val="000A69C5"/>
    <w:rsid w:val="000B56FD"/>
    <w:rsid w:val="000D216F"/>
    <w:rsid w:val="000E01FA"/>
    <w:rsid w:val="000F55E0"/>
    <w:rsid w:val="000F7EBE"/>
    <w:rsid w:val="00110002"/>
    <w:rsid w:val="00117447"/>
    <w:rsid w:val="00137B97"/>
    <w:rsid w:val="001542BC"/>
    <w:rsid w:val="00167A42"/>
    <w:rsid w:val="0017312E"/>
    <w:rsid w:val="00191D33"/>
    <w:rsid w:val="001B3792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6237B"/>
    <w:rsid w:val="002801B0"/>
    <w:rsid w:val="00297AE8"/>
    <w:rsid w:val="002B2EB6"/>
    <w:rsid w:val="002B4D3A"/>
    <w:rsid w:val="002B66B8"/>
    <w:rsid w:val="002C7E7D"/>
    <w:rsid w:val="002D58B1"/>
    <w:rsid w:val="002F055C"/>
    <w:rsid w:val="003028E4"/>
    <w:rsid w:val="00310F63"/>
    <w:rsid w:val="00333C50"/>
    <w:rsid w:val="003436FA"/>
    <w:rsid w:val="00355CEB"/>
    <w:rsid w:val="00373383"/>
    <w:rsid w:val="00376089"/>
    <w:rsid w:val="0038345D"/>
    <w:rsid w:val="003948B1"/>
    <w:rsid w:val="003A1618"/>
    <w:rsid w:val="003B231C"/>
    <w:rsid w:val="003D1310"/>
    <w:rsid w:val="003D5183"/>
    <w:rsid w:val="003E392B"/>
    <w:rsid w:val="00401487"/>
    <w:rsid w:val="004255B7"/>
    <w:rsid w:val="004826B3"/>
    <w:rsid w:val="004A5738"/>
    <w:rsid w:val="004B2975"/>
    <w:rsid w:val="004B7853"/>
    <w:rsid w:val="004D10B8"/>
    <w:rsid w:val="004D3D28"/>
    <w:rsid w:val="004D7D29"/>
    <w:rsid w:val="004E0F75"/>
    <w:rsid w:val="004F6BEA"/>
    <w:rsid w:val="00507E6B"/>
    <w:rsid w:val="0051484A"/>
    <w:rsid w:val="005247C4"/>
    <w:rsid w:val="00535726"/>
    <w:rsid w:val="005404B7"/>
    <w:rsid w:val="00546E70"/>
    <w:rsid w:val="0055636E"/>
    <w:rsid w:val="005570FA"/>
    <w:rsid w:val="005629CC"/>
    <w:rsid w:val="00582FE2"/>
    <w:rsid w:val="00597544"/>
    <w:rsid w:val="005C1DA1"/>
    <w:rsid w:val="005D7257"/>
    <w:rsid w:val="005D75CD"/>
    <w:rsid w:val="005E16C9"/>
    <w:rsid w:val="005E43C4"/>
    <w:rsid w:val="005F01B8"/>
    <w:rsid w:val="006300E1"/>
    <w:rsid w:val="00632250"/>
    <w:rsid w:val="00651138"/>
    <w:rsid w:val="006577E8"/>
    <w:rsid w:val="00687A46"/>
    <w:rsid w:val="0069017F"/>
    <w:rsid w:val="006968D6"/>
    <w:rsid w:val="006C74DE"/>
    <w:rsid w:val="006C7C31"/>
    <w:rsid w:val="006F11F8"/>
    <w:rsid w:val="006F4802"/>
    <w:rsid w:val="0071181F"/>
    <w:rsid w:val="00734189"/>
    <w:rsid w:val="00744C99"/>
    <w:rsid w:val="007571CC"/>
    <w:rsid w:val="007A42DB"/>
    <w:rsid w:val="007B2F44"/>
    <w:rsid w:val="007B65ED"/>
    <w:rsid w:val="007D4C5F"/>
    <w:rsid w:val="007D6705"/>
    <w:rsid w:val="007F3686"/>
    <w:rsid w:val="00801E03"/>
    <w:rsid w:val="00805584"/>
    <w:rsid w:val="00820BA4"/>
    <w:rsid w:val="008223D2"/>
    <w:rsid w:val="00851B9B"/>
    <w:rsid w:val="008527CD"/>
    <w:rsid w:val="00852B0F"/>
    <w:rsid w:val="00862DF3"/>
    <w:rsid w:val="00863B79"/>
    <w:rsid w:val="00883D26"/>
    <w:rsid w:val="00885C04"/>
    <w:rsid w:val="008870AB"/>
    <w:rsid w:val="008950F9"/>
    <w:rsid w:val="008A39DA"/>
    <w:rsid w:val="008A7570"/>
    <w:rsid w:val="008E32A8"/>
    <w:rsid w:val="008F651F"/>
    <w:rsid w:val="008F68BB"/>
    <w:rsid w:val="008F69E1"/>
    <w:rsid w:val="0091212E"/>
    <w:rsid w:val="00921E4D"/>
    <w:rsid w:val="00930D4F"/>
    <w:rsid w:val="00973E02"/>
    <w:rsid w:val="009B4066"/>
    <w:rsid w:val="009B5FBA"/>
    <w:rsid w:val="009B64C7"/>
    <w:rsid w:val="009C2C10"/>
    <w:rsid w:val="009C2CB9"/>
    <w:rsid w:val="009D2811"/>
    <w:rsid w:val="00A00E6F"/>
    <w:rsid w:val="00A03224"/>
    <w:rsid w:val="00A151A2"/>
    <w:rsid w:val="00A225E5"/>
    <w:rsid w:val="00A3667E"/>
    <w:rsid w:val="00A4030E"/>
    <w:rsid w:val="00A563DE"/>
    <w:rsid w:val="00A619F3"/>
    <w:rsid w:val="00A62840"/>
    <w:rsid w:val="00A6353C"/>
    <w:rsid w:val="00A73992"/>
    <w:rsid w:val="00A84B59"/>
    <w:rsid w:val="00A8662E"/>
    <w:rsid w:val="00A94F5E"/>
    <w:rsid w:val="00AC0817"/>
    <w:rsid w:val="00AC7C49"/>
    <w:rsid w:val="00AD585D"/>
    <w:rsid w:val="00AD6613"/>
    <w:rsid w:val="00AE1D44"/>
    <w:rsid w:val="00AF02D5"/>
    <w:rsid w:val="00B01343"/>
    <w:rsid w:val="00B138BD"/>
    <w:rsid w:val="00B22521"/>
    <w:rsid w:val="00B23AA8"/>
    <w:rsid w:val="00B26266"/>
    <w:rsid w:val="00B30778"/>
    <w:rsid w:val="00B340F1"/>
    <w:rsid w:val="00B44516"/>
    <w:rsid w:val="00B5330C"/>
    <w:rsid w:val="00B56008"/>
    <w:rsid w:val="00B65E0F"/>
    <w:rsid w:val="00B670EC"/>
    <w:rsid w:val="00B70DD1"/>
    <w:rsid w:val="00B7600C"/>
    <w:rsid w:val="00B92DE5"/>
    <w:rsid w:val="00B9465A"/>
    <w:rsid w:val="00B95195"/>
    <w:rsid w:val="00B97933"/>
    <w:rsid w:val="00BA78F3"/>
    <w:rsid w:val="00BB3597"/>
    <w:rsid w:val="00BD3F8D"/>
    <w:rsid w:val="00BD786A"/>
    <w:rsid w:val="00BE2EA3"/>
    <w:rsid w:val="00C000BD"/>
    <w:rsid w:val="00C24175"/>
    <w:rsid w:val="00C42064"/>
    <w:rsid w:val="00C5375A"/>
    <w:rsid w:val="00C65439"/>
    <w:rsid w:val="00C9734D"/>
    <w:rsid w:val="00CA25B4"/>
    <w:rsid w:val="00CA4333"/>
    <w:rsid w:val="00CA5ED6"/>
    <w:rsid w:val="00CB04B0"/>
    <w:rsid w:val="00CB3452"/>
    <w:rsid w:val="00CC54E3"/>
    <w:rsid w:val="00CD392D"/>
    <w:rsid w:val="00CE2450"/>
    <w:rsid w:val="00CE7FE8"/>
    <w:rsid w:val="00CF3E04"/>
    <w:rsid w:val="00CF5AA6"/>
    <w:rsid w:val="00D15A18"/>
    <w:rsid w:val="00D313E1"/>
    <w:rsid w:val="00D42B46"/>
    <w:rsid w:val="00D448A7"/>
    <w:rsid w:val="00D44DE3"/>
    <w:rsid w:val="00D54652"/>
    <w:rsid w:val="00D6030C"/>
    <w:rsid w:val="00D81516"/>
    <w:rsid w:val="00D919D9"/>
    <w:rsid w:val="00DC47FB"/>
    <w:rsid w:val="00DC4D06"/>
    <w:rsid w:val="00DD1546"/>
    <w:rsid w:val="00DE0C36"/>
    <w:rsid w:val="00DF4E04"/>
    <w:rsid w:val="00DF798F"/>
    <w:rsid w:val="00E0219B"/>
    <w:rsid w:val="00E067F2"/>
    <w:rsid w:val="00E072A7"/>
    <w:rsid w:val="00E14D98"/>
    <w:rsid w:val="00E22303"/>
    <w:rsid w:val="00E42189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E63E6"/>
    <w:rsid w:val="00EF1CB3"/>
    <w:rsid w:val="00EF4FB7"/>
    <w:rsid w:val="00F15582"/>
    <w:rsid w:val="00F30E62"/>
    <w:rsid w:val="00F32C32"/>
    <w:rsid w:val="00F6046F"/>
    <w:rsid w:val="00F61867"/>
    <w:rsid w:val="00F67FF9"/>
    <w:rsid w:val="00F7672B"/>
    <w:rsid w:val="00F77C12"/>
    <w:rsid w:val="00F95021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5404B7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C0817"/>
    <w:pPr>
      <w:keepNext/>
      <w:keepLines/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4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3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AC081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6237B"/>
    <w:pPr>
      <w:numPr>
        <w:numId w:val="1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  <w:style w:type="character" w:styleId="affa">
    <w:name w:val="Unresolved Mention"/>
    <w:basedOn w:val="a2"/>
    <w:uiPriority w:val="99"/>
    <w:rsid w:val="00930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huangkit.com/sharedesign?d=5e43d113-19e2-4122-ba74-d39e0d303339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huangkit.com/sharedesign?d=846791e2-78ba-4ae1-9643-5db61e1b08a2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76763A0-3B5D-7944-BDB8-E6231645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8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59</cp:revision>
  <dcterms:created xsi:type="dcterms:W3CDTF">2016-09-13T15:05:00Z</dcterms:created>
  <dcterms:modified xsi:type="dcterms:W3CDTF">2018-07-06T05:20:00Z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