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41E97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356829E9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81CB1F3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FE39D1A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5A0EE8F4" w14:textId="77777777" w:rsidR="00CC54E3" w:rsidRPr="00CC54E3" w:rsidRDefault="00CC54E3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4F365EF8" w14:textId="77777777" w:rsidR="006968D6" w:rsidRPr="00CC54E3" w:rsidRDefault="006968D6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3E6414F" w14:textId="77777777" w:rsidR="006968D6" w:rsidRPr="00CC54E3" w:rsidRDefault="006968D6" w:rsidP="006F48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SimSun" w:eastAsia="SimSun" w:hAnsi="SimSun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0B27480A" wp14:editId="41B41A7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92B5" w14:textId="77777777" w:rsidR="00B30778" w:rsidRDefault="00B3077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725AFF48" w14:textId="77777777" w:rsidR="002B66B8" w:rsidRPr="00CC54E3" w:rsidRDefault="002B66B8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 w:hint="eastAsia"/>
          <w:color w:val="000000" w:themeColor="text1"/>
          <w:spacing w:val="27"/>
          <w:kern w:val="1"/>
          <w:lang w:val="en-US"/>
        </w:rPr>
      </w:pPr>
    </w:p>
    <w:p w14:paraId="11FCB37F" w14:textId="77777777" w:rsidR="00C9734D" w:rsidRPr="00CC54E3" w:rsidRDefault="00C9734D" w:rsidP="00C9734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SimSun" w:eastAsia="SimSun" w:hAnsi="SimSun" w:cs="Helvetica Neue"/>
          <w:color w:val="000000" w:themeColor="text1"/>
          <w:spacing w:val="27"/>
          <w:kern w:val="1"/>
          <w:lang w:val="en-US"/>
        </w:rPr>
      </w:pPr>
    </w:p>
    <w:p w14:paraId="22E8767C" w14:textId="4124558A" w:rsidR="006968D6" w:rsidRPr="00CC54E3" w:rsidRDefault="00A563DE" w:rsidP="00CC54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</w:pPr>
      <w:r w:rsidRPr="00CC54E3">
        <w:rPr>
          <w:rFonts w:ascii="SimSun" w:eastAsia="SimSun" w:hAnsi="SimSun" w:cs="Helvetica Neue"/>
          <w:color w:val="000000"/>
          <w:spacing w:val="27"/>
          <w:kern w:val="1"/>
          <w:sz w:val="52"/>
          <w:szCs w:val="52"/>
          <w:lang w:val="en-US"/>
        </w:rPr>
        <w:t>新媒体产品</w:t>
      </w:r>
      <w:r w:rsidR="00050D9D">
        <w:rPr>
          <w:rFonts w:ascii="SimSun" w:eastAsia="SimSun" w:hAnsi="SimSun" w:cs="Helvetica Neue" w:hint="eastAsia"/>
          <w:color w:val="000000"/>
          <w:spacing w:val="27"/>
          <w:kern w:val="1"/>
          <w:sz w:val="52"/>
          <w:szCs w:val="52"/>
          <w:lang w:val="en-US"/>
        </w:rPr>
        <w:t>设计项目</w:t>
      </w:r>
    </w:p>
    <w:p w14:paraId="6B630375" w14:textId="77777777" w:rsidR="00355CEB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67C16E44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02B0281C" w14:textId="77777777" w:rsidR="002B66B8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p w14:paraId="3AFF61E2" w14:textId="77777777" w:rsidR="002B66B8" w:rsidRPr="00CC54E3" w:rsidRDefault="002B66B8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SimSun" w:eastAsia="SimSun" w:hAnsi="SimSun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2B66B8" w:rsidRPr="002B66B8" w14:paraId="6D0184F3" w14:textId="77777777" w:rsidTr="002B66B8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6D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1EADE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  <w:t>CNM</w:t>
            </w:r>
          </w:p>
        </w:tc>
      </w:tr>
      <w:tr w:rsidR="002B66B8" w:rsidRPr="002B66B8" w14:paraId="6367F7AE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53EA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DE18BF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1540B239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B311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364D9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2B66B8" w:rsidRPr="002B66B8" w14:paraId="0C0137D2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2EE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75693" w14:textId="77777777" w:rsidR="002B66B8" w:rsidRPr="002B66B8" w:rsidRDefault="002B66B8" w:rsidP="006B72FF">
            <w:pPr>
              <w:spacing w:before="0" w:after="0" w:line="240" w:lineRule="auto"/>
              <w:rPr>
                <w:rFonts w:ascii="SimSun" w:eastAsia="SimSun" w:hAnsi="SimSun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SimSun" w:eastAsia="SimSun" w:hAnsi="SimSun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28005861" w14:textId="77777777" w:rsidR="002B66B8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04B5862" w14:textId="77777777" w:rsidR="002B66B8" w:rsidRPr="00CC54E3" w:rsidRDefault="002B66B8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71E52231" w14:textId="77777777" w:rsidR="00355CEB" w:rsidRPr="00CC54E3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/>
          <w:lang w:val="en-US"/>
        </w:rPr>
      </w:pPr>
    </w:p>
    <w:p w14:paraId="31A55CF7" w14:textId="7E5DB12D" w:rsidR="006968D6" w:rsidRPr="00A4030E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SimSun" w:eastAsia="SimSun" w:hAnsi="SimSun" w:cs="Hiragino Sans GB W3"/>
          <w:color w:val="000000" w:themeColor="text1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lang w:val="en-US"/>
        </w:rPr>
        <w:t>二〇一  年  月</w:t>
      </w:r>
      <w:r w:rsidRPr="00A4030E">
        <w:rPr>
          <w:rFonts w:ascii="SimSun" w:eastAsia="SimSun" w:hAnsi="SimSun" w:cs="Hiragino Sans GB W3"/>
          <w:color w:val="000000"/>
          <w:lang w:val="en-US"/>
        </w:rPr>
        <w:t xml:space="preserve">    日</w:t>
      </w:r>
    </w:p>
    <w:p w14:paraId="29785C5A" w14:textId="77777777" w:rsidR="004255B7" w:rsidRPr="00CC54E3" w:rsidRDefault="006968D6" w:rsidP="004255B7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4071B314" w14:textId="77777777" w:rsidR="00355CEB" w:rsidRPr="00A4030E" w:rsidRDefault="00355CEB" w:rsidP="00B70DD1">
      <w:pPr>
        <w:spacing w:before="0" w:after="0" w:line="240" w:lineRule="auto"/>
        <w:jc w:val="center"/>
        <w:rPr>
          <w:rFonts w:ascii="SimSun" w:eastAsia="SimSun" w:hAnsi="SimSun" w:cs="Hiragino Sans GB W3"/>
          <w:color w:val="000000"/>
          <w:sz w:val="32"/>
          <w:szCs w:val="32"/>
          <w:lang w:val="en-US"/>
        </w:rPr>
      </w:pPr>
      <w:r w:rsidRPr="00A4030E">
        <w:rPr>
          <w:rFonts w:ascii="SimSun" w:eastAsia="SimSun" w:hAnsi="SimSun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C54E3" w:rsidRDefault="00355CEB" w:rsidP="00B70DD1">
      <w:pPr>
        <w:spacing w:before="0" w:after="0" w:line="240" w:lineRule="auto"/>
        <w:rPr>
          <w:rFonts w:ascii="SimSun" w:eastAsia="SimSun" w:hAnsi="SimSun" w:cs="Hiragino Sans GB W3"/>
          <w:color w:val="000000"/>
          <w:lang w:val="en-US"/>
        </w:rPr>
      </w:pPr>
    </w:p>
    <w:p w14:paraId="6391A52A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  <w:bookmarkStart w:id="0" w:name="_GoBack"/>
      <w:r w:rsidRPr="00CC54E3">
        <w:rPr>
          <w:rFonts w:ascii="SimSun" w:eastAsia="SimSun" w:hAnsi="SimSun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SimSun" w:eastAsia="SimSun" w:hAnsi="SimSun" w:cs="Hiragino Sans GB W3"/>
          <w:color w:val="000000"/>
          <w:lang w:val="en-US"/>
        </w:rPr>
        <w:t>学员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，未经本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>文作者同意，不得将本</w:t>
      </w:r>
      <w:r w:rsidRPr="00CC54E3">
        <w:rPr>
          <w:rFonts w:ascii="SimSun" w:eastAsia="SimSun" w:hAnsi="SimSun" w:cs="Hiragino Sans GB W3"/>
          <w:color w:val="000000"/>
          <w:lang w:val="en-US"/>
        </w:rPr>
        <w:t>作业</w:t>
      </w:r>
      <w:r w:rsidRPr="00CC54E3">
        <w:rPr>
          <w:rFonts w:ascii="SimSun" w:eastAsia="SimSun" w:hAnsi="SimSun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C54E3" w:rsidRDefault="00355CEB" w:rsidP="00D919D9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/>
          <w:lang w:val="en-US"/>
        </w:rPr>
      </w:pPr>
    </w:p>
    <w:bookmarkEnd w:id="0"/>
    <w:p w14:paraId="5A5315A1" w14:textId="77777777" w:rsidR="00355CEB" w:rsidRPr="00CC54E3" w:rsidRDefault="00355CEB">
      <w:pPr>
        <w:spacing w:before="0" w:after="0" w:line="240" w:lineRule="auto"/>
        <w:ind w:firstLine="40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br w:type="page"/>
      </w:r>
    </w:p>
    <w:p w14:paraId="28076139" w14:textId="77777777" w:rsidR="004255B7" w:rsidRPr="00CC54E3" w:rsidRDefault="004255B7" w:rsidP="00355CEB">
      <w:pPr>
        <w:spacing w:before="0" w:after="0" w:line="240" w:lineRule="auto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3D64515C" w14:textId="0A769863" w:rsidR="00376089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这一份完整的</w:t>
      </w:r>
      <w:r w:rsidR="00A563DE" w:rsidRPr="00CC54E3">
        <w:rPr>
          <w:rFonts w:ascii="SimSun" w:eastAsia="SimSun" w:hAnsi="SimSun" w:cs="Hiragino Sans GB W3"/>
          <w:color w:val="000000" w:themeColor="text1"/>
          <w:lang w:val="en-US"/>
        </w:rPr>
        <w:t>新媒体产品报告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包含</w:t>
      </w:r>
      <w:r w:rsidR="00883D26" w:rsidRPr="00CC54E3">
        <w:rPr>
          <w:rFonts w:ascii="SimSun" w:eastAsia="SimSun" w:hAnsi="SimSun" w:cs="Hiragino Sans GB W3"/>
          <w:color w:val="000000" w:themeColor="text1"/>
          <w:lang w:val="en-US"/>
        </w:rPr>
        <w:t>以下</w:t>
      </w:r>
      <w:r w:rsidR="00CF5AA6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六</w:t>
      </w:r>
      <w:r w:rsidR="00376089" w:rsidRPr="00CC54E3">
        <w:rPr>
          <w:rFonts w:ascii="SimSun" w:eastAsia="SimSun" w:hAnsi="SimSun" w:cs="Hiragino Sans GB W3"/>
          <w:color w:val="000000" w:themeColor="text1"/>
          <w:lang w:val="en-US"/>
        </w:rPr>
        <w:t>个方面，</w:t>
      </w:r>
      <w:r w:rsidR="00D42B46" w:rsidRPr="00CC54E3">
        <w:rPr>
          <w:rFonts w:ascii="SimSun" w:eastAsia="SimSun" w:hAnsi="SimSun" w:cs="Hiragino Sans GB W3"/>
          <w:color w:val="000000" w:themeColor="text1"/>
          <w:lang w:val="en-US"/>
        </w:rPr>
        <w:t>缺一不可：</w:t>
      </w:r>
    </w:p>
    <w:p w14:paraId="231A476A" w14:textId="490B62AA" w:rsidR="00883D26" w:rsidRPr="00CC54E3" w:rsidRDefault="00883D26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7BCE6DB4" w14:textId="0E79B126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"_请回顾上节课提交的Idea，并重新写下来_1" </w:instrText>
      </w:r>
      <w:r w:rsidRPr="00CC54E3">
        <w:rPr>
          <w:rFonts w:ascii="SimSun" w:eastAsia="SimSun" w:hAnsi="SimSun"/>
        </w:rPr>
        <w:fldChar w:fldCharType="separate"/>
      </w:r>
      <w:r w:rsidR="000E01FA" w:rsidRPr="00CC54E3">
        <w:rPr>
          <w:rStyle w:val="aff9"/>
          <w:rFonts w:ascii="SimSun" w:eastAsia="SimSun" w:hAnsi="SimSun" w:cs="Hiragino Sans GB W3" w:hint="eastAsia"/>
        </w:rPr>
        <w:t>根据</w:t>
      </w:r>
      <w:r w:rsidR="001542BC" w:rsidRPr="00CC54E3">
        <w:rPr>
          <w:rStyle w:val="aff9"/>
          <w:rFonts w:ascii="SimSun" w:eastAsia="SimSun" w:hAnsi="SimSun" w:cs="Hiragino Sans GB W3"/>
          <w:lang w:eastAsia="zh-CN"/>
        </w:rPr>
        <w:t>Milestone的互评结果调整你的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Idea</w:t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；</w:t>
      </w:r>
    </w:p>
    <w:p w14:paraId="76535757" w14:textId="480DCD0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"_列出你的访谈提纲"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列出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访谈提纲；</w:t>
      </w:r>
      <w:r w:rsidRPr="00CC54E3">
        <w:rPr>
          <w:rStyle w:val="aff9"/>
          <w:rFonts w:ascii="SimSun" w:eastAsia="SimSun" w:hAnsi="SimSun" w:cs="Hiragino Sans GB W3"/>
          <w:lang w:eastAsia="zh-CN"/>
        </w:rPr>
        <w:t xml:space="preserve"> </w:t>
      </w:r>
    </w:p>
    <w:p w14:paraId="54D4E4C1" w14:textId="5B6B5F4F" w:rsidR="00883D26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  <w:lang w:eastAsia="zh-CN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"_提交访谈录音链接" </w:instrText>
      </w:r>
      <w:r w:rsidRPr="00CC54E3">
        <w:rPr>
          <w:rFonts w:ascii="SimSun" w:eastAsia="SimSun" w:hAnsi="SimSun"/>
        </w:rPr>
        <w:fldChar w:fldCharType="separate"/>
      </w:r>
      <w:r w:rsidRPr="00CC54E3">
        <w:rPr>
          <w:rStyle w:val="aff9"/>
          <w:rFonts w:ascii="SimSun" w:eastAsia="SimSun" w:hAnsi="SimSun" w:cs="Hiragino Sans GB W3" w:hint="eastAsia"/>
          <w:lang w:eastAsia="zh-CN"/>
        </w:rPr>
        <w:t>提交访谈</w:t>
      </w:r>
      <w:r w:rsidRPr="00CC54E3">
        <w:rPr>
          <w:rStyle w:val="aff9"/>
          <w:rFonts w:ascii="SimSun" w:eastAsia="SimSun" w:hAnsi="SimSun" w:cs="Hiragino Sans GB W3"/>
          <w:lang w:eastAsia="zh-CN"/>
        </w:rPr>
        <w:t>录音链接；</w:t>
      </w:r>
    </w:p>
    <w:p w14:paraId="3EB57282" w14:textId="6F2647FD" w:rsidR="00376089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 xml:space="preserve"> HYPERLINK  \l "_请根据以下模版，整理你访谈的3个典型用户案例_1" </w:instrText>
      </w:r>
      <w:r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  <w:lang w:eastAsia="zh-CN"/>
        </w:rPr>
        <w:t>写出</w:t>
      </w:r>
      <w:r w:rsidR="00852B0F" w:rsidRPr="00CC54E3">
        <w:rPr>
          <w:rStyle w:val="aff9"/>
          <w:rFonts w:ascii="SimSun" w:eastAsia="SimSun" w:hAnsi="SimSun" w:cs="Hiragino Sans GB W3"/>
        </w:rPr>
        <w:t>3</w:t>
      </w:r>
      <w:r w:rsidR="004255B7" w:rsidRPr="00CC54E3">
        <w:rPr>
          <w:rStyle w:val="aff9"/>
          <w:rFonts w:ascii="SimSun" w:eastAsia="SimSun" w:hAnsi="SimSun" w:cs="Hiragino Sans GB W3" w:hint="eastAsia"/>
        </w:rPr>
        <w:t>个典型的用户案例</w:t>
      </w:r>
      <w:r w:rsidR="00376089" w:rsidRPr="00CC54E3">
        <w:rPr>
          <w:rStyle w:val="aff9"/>
          <w:rFonts w:ascii="SimSun" w:eastAsia="SimSun" w:hAnsi="SimSun" w:cs="Hiragino Sans GB W3"/>
        </w:rPr>
        <w:t>；</w:t>
      </w:r>
    </w:p>
    <w:p w14:paraId="307309D4" w14:textId="32BBDA2A" w:rsidR="008A7570" w:rsidRPr="00CC54E3" w:rsidRDefault="00883D26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</w:rPr>
        <w:fldChar w:fldCharType="end"/>
      </w:r>
      <w:r w:rsidR="008A7570" w:rsidRPr="00CC54E3">
        <w:rPr>
          <w:rFonts w:ascii="SimSun" w:eastAsia="SimSun" w:hAnsi="SimSun"/>
        </w:rPr>
        <w:fldChar w:fldCharType="begin"/>
      </w:r>
      <w:r w:rsidR="008A7570" w:rsidRPr="00CC54E3">
        <w:rPr>
          <w:rFonts w:ascii="SimSun" w:eastAsia="SimSun" w:hAnsi="SimSun"/>
        </w:rPr>
        <w:instrText>HYPERLINK  \l "_用户验证结果分析"</w:instrText>
      </w:r>
      <w:r w:rsidR="008A7570" w:rsidRPr="00CC54E3">
        <w:rPr>
          <w:rFonts w:ascii="SimSun" w:eastAsia="SimSun" w:hAnsi="SimSun"/>
        </w:rPr>
        <w:fldChar w:fldCharType="separate"/>
      </w:r>
      <w:r w:rsidR="008A7570" w:rsidRPr="00CC54E3">
        <w:rPr>
          <w:rStyle w:val="aff9"/>
          <w:rFonts w:ascii="SimSun" w:eastAsia="SimSun" w:hAnsi="SimSun" w:cs="Hiragino Sans GB W3" w:hint="eastAsia"/>
          <w:lang w:eastAsia="zh-CN"/>
        </w:rPr>
        <w:t>用户验证结果分析</w:t>
      </w:r>
      <w:r w:rsidR="008950F9" w:rsidRPr="00CC54E3">
        <w:rPr>
          <w:rStyle w:val="aff9"/>
          <w:rFonts w:ascii="SimSun" w:eastAsia="SimSun" w:hAnsi="SimSun" w:cs="Hiragino Sans GB W3"/>
          <w:lang w:eastAsia="zh-CN"/>
        </w:rPr>
        <w:t>；</w:t>
      </w:r>
    </w:p>
    <w:p w14:paraId="219553AD" w14:textId="45261A89" w:rsidR="004255B7" w:rsidRPr="00CC54E3" w:rsidRDefault="008A7570" w:rsidP="00401487">
      <w:pPr>
        <w:pStyle w:val="a"/>
        <w:numPr>
          <w:ilvl w:val="0"/>
          <w:numId w:val="10"/>
        </w:numPr>
        <w:ind w:firstLine="480"/>
        <w:rPr>
          <w:rStyle w:val="aff9"/>
          <w:rFonts w:ascii="SimSun" w:eastAsia="SimSun" w:hAnsi="SimSun" w:cs="Hiragino Sans GB W3"/>
        </w:rPr>
      </w:pPr>
      <w:r w:rsidRPr="00CC54E3">
        <w:rPr>
          <w:rFonts w:ascii="SimSun" w:eastAsia="SimSun" w:hAnsi="SimSun"/>
          <w:lang w:eastAsia="zh-CN"/>
        </w:rPr>
        <w:fldChar w:fldCharType="end"/>
      </w:r>
      <w:r w:rsidR="00883D26" w:rsidRPr="00CC54E3">
        <w:rPr>
          <w:rFonts w:ascii="SimSun" w:eastAsia="SimSun" w:hAnsi="SimSun"/>
        </w:rPr>
        <w:fldChar w:fldCharType="begin"/>
      </w:r>
      <w:r w:rsidRPr="00CC54E3">
        <w:rPr>
          <w:rFonts w:ascii="SimSun" w:eastAsia="SimSun" w:hAnsi="SimSun"/>
        </w:rPr>
        <w:instrText>HYPERLINK  \l "_提出你的最终想法_3"</w:instrText>
      </w:r>
      <w:r w:rsidR="00883D26" w:rsidRPr="00CC54E3">
        <w:rPr>
          <w:rFonts w:ascii="SimSun" w:eastAsia="SimSun" w:hAnsi="SimSun"/>
        </w:rPr>
        <w:fldChar w:fldCharType="separate"/>
      </w:r>
      <w:r w:rsidR="00376089" w:rsidRPr="00CC54E3">
        <w:rPr>
          <w:rStyle w:val="aff9"/>
          <w:rFonts w:ascii="SimSun" w:eastAsia="SimSun" w:hAnsi="SimSun" w:cs="Hiragino Sans GB W3" w:hint="eastAsia"/>
        </w:rPr>
        <w:t>调整</w:t>
      </w:r>
      <w:r w:rsidR="00376089" w:rsidRPr="00CC54E3">
        <w:rPr>
          <w:rStyle w:val="aff9"/>
          <w:rFonts w:ascii="SimSun" w:eastAsia="SimSun" w:hAnsi="SimSun" w:cs="Hiragino Sans GB W3"/>
          <w:lang w:eastAsia="zh-CN"/>
        </w:rPr>
        <w:t>后的Idea。</w:t>
      </w:r>
    </w:p>
    <w:p w14:paraId="675AC2D8" w14:textId="3A0F5522" w:rsidR="00376089" w:rsidRPr="00CC54E3" w:rsidRDefault="00883D26" w:rsidP="00D42B46">
      <w:pPr>
        <w:spacing w:before="0" w:after="0" w:line="400" w:lineRule="exact"/>
        <w:ind w:left="840" w:firstLine="200"/>
        <w:rPr>
          <w:rFonts w:ascii="SimSun" w:eastAsia="SimSun" w:hAnsi="SimSun"/>
        </w:rPr>
      </w:pPr>
      <w:r w:rsidRPr="00CC54E3">
        <w:rPr>
          <w:rFonts w:ascii="SimSun" w:eastAsia="SimSun" w:hAnsi="SimSun"/>
        </w:rPr>
        <w:fldChar w:fldCharType="end"/>
      </w:r>
    </w:p>
    <w:p w14:paraId="619BC66F" w14:textId="35A01393" w:rsidR="006968D6" w:rsidRPr="00AF02D5" w:rsidRDefault="0017312E" w:rsidP="00AF02D5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AF02D5">
        <w:rPr>
          <w:rFonts w:hint="eastAsia"/>
        </w:rPr>
        <w:t>产品</w:t>
      </w:r>
      <w:r w:rsidRPr="00AF02D5">
        <w:rPr>
          <w:rFonts w:hint="eastAsia"/>
          <w:lang w:eastAsia="zh-CN"/>
        </w:rPr>
        <w:t>Idea</w:t>
      </w:r>
      <w:r w:rsidRPr="00AF02D5">
        <w:rPr>
          <w:rFonts w:hint="eastAsia"/>
        </w:rPr>
        <w:t xml:space="preserve"> </w:t>
      </w:r>
    </w:p>
    <w:p w14:paraId="0A1BF8C2" w14:textId="7AA9EFEC" w:rsidR="0017312E" w:rsidRPr="00CC54E3" w:rsidRDefault="0017312E" w:rsidP="0017312E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请回顾你</w:t>
      </w:r>
      <w:r w:rsidR="001542BC" w:rsidRPr="00CC54E3">
        <w:rPr>
          <w:rFonts w:ascii="SimSun" w:eastAsia="SimSun" w:hAnsi="SimSun"/>
          <w:color w:val="000000" w:themeColor="text1"/>
        </w:rPr>
        <w:t>在Milestone</w:t>
      </w:r>
      <w:r w:rsidR="001542BC" w:rsidRPr="00CC54E3">
        <w:rPr>
          <w:rFonts w:ascii="SimSun" w:eastAsia="SimSun" w:hAnsi="SimSun" w:hint="eastAsia"/>
          <w:color w:val="000000" w:themeColor="text1"/>
        </w:rPr>
        <w:t>提出</w:t>
      </w:r>
      <w:r w:rsidR="001542BC" w:rsidRPr="00CC54E3">
        <w:rPr>
          <w:rFonts w:ascii="SimSun" w:eastAsia="SimSun" w:hAnsi="SimSun"/>
          <w:color w:val="000000" w:themeColor="text1"/>
        </w:rPr>
        <w:t>的最佳</w:t>
      </w:r>
      <w:r w:rsidRPr="00CC54E3">
        <w:rPr>
          <w:rFonts w:ascii="SimSun" w:eastAsia="SimSun" w:hAnsi="SimSun" w:hint="eastAsia"/>
          <w:color w:val="000000" w:themeColor="text1"/>
        </w:rPr>
        <w:t>产品IDEA，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1542BC" w:rsidRPr="00CC54E3">
        <w:rPr>
          <w:rFonts w:ascii="SimSun" w:eastAsia="SimSun" w:hAnsi="SimSun"/>
          <w:color w:val="000000" w:themeColor="text1"/>
        </w:rPr>
        <w:t>根据互评结果进行调整，</w:t>
      </w:r>
      <w:r w:rsidRPr="00CC54E3">
        <w:rPr>
          <w:rFonts w:ascii="SimSun" w:eastAsia="SimSun" w:hAnsi="SimSun" w:hint="eastAsia"/>
          <w:color w:val="000000" w:themeColor="text1"/>
        </w:rPr>
        <w:t>并写下来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91BB402" w14:textId="77777777" w:rsidR="0017312E" w:rsidRPr="00CC54E3" w:rsidRDefault="0017312E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1700164B" w14:textId="0C883507" w:rsidR="00017B2A" w:rsidRPr="00CC54E3" w:rsidRDefault="00852B0F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面对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     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人群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（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用户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），通过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       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方式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（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方案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），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解决</w:t>
      </w:r>
      <w:r w:rsidRPr="00CC54E3">
        <w:rPr>
          <w:rFonts w:ascii="SimSun" w:eastAsia="SimSun" w:hAnsi="SimSun" w:cs="Hiragino Sans GB W3" w:hint="eastAsia"/>
          <w:color w:val="000000" w:themeColor="text1"/>
          <w:u w:val="single"/>
          <w:lang w:val="en-US"/>
        </w:rPr>
        <w:t xml:space="preserve">                         </w:t>
      </w:r>
      <w:r w:rsidRPr="00CC54E3">
        <w:rPr>
          <w:rFonts w:ascii="SimSun" w:eastAsia="SimSun" w:hAnsi="SimSun" w:cs="Hiragino Sans GB W3"/>
          <w:color w:val="000000" w:themeColor="text1"/>
          <w:u w:val="single"/>
          <w:lang w:val="en-US"/>
        </w:rPr>
        <w:t xml:space="preserve">                       </w:t>
      </w:r>
      <w:r w:rsidRPr="00CC54E3">
        <w:rPr>
          <w:rFonts w:ascii="SimSun" w:eastAsia="SimSun" w:hAnsi="SimSun" w:cs="Hiragino Sans GB W3" w:hint="eastAsia"/>
          <w:color w:val="000000" w:themeColor="text1"/>
          <w:u w:val="single"/>
          <w:lang w:val="en-US"/>
        </w:rPr>
        <w:t xml:space="preserve">          </w:t>
      </w:r>
      <w:r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问题</w:t>
      </w:r>
      <w:r w:rsidRPr="00CC54E3">
        <w:rPr>
          <w:rFonts w:ascii="SimSun" w:eastAsia="SimSun" w:hAnsi="SimSun" w:cs="Hiragino Sans GB W3"/>
          <w:color w:val="000000" w:themeColor="text1"/>
          <w:lang w:val="en-US"/>
        </w:rPr>
        <w:t>。</w:t>
      </w:r>
    </w:p>
    <w:p w14:paraId="43C39ED2" w14:textId="77777777" w:rsidR="00E072A7" w:rsidRPr="00CC54E3" w:rsidRDefault="00E072A7" w:rsidP="00D42B46">
      <w:pPr>
        <w:spacing w:before="0" w:after="0" w:line="400" w:lineRule="exact"/>
        <w:ind w:firstLineChars="200" w:firstLine="480"/>
        <w:rPr>
          <w:rFonts w:ascii="SimSun" w:eastAsia="SimSun" w:hAnsi="SimSun" w:cs="Hiragino Sans GB W3"/>
          <w:color w:val="000000" w:themeColor="text1"/>
          <w:lang w:val="en-US"/>
        </w:rPr>
      </w:pPr>
    </w:p>
    <w:p w14:paraId="4EDCFB57" w14:textId="1D78DD14" w:rsidR="00852B0F" w:rsidRPr="00CC54E3" w:rsidRDefault="00852B0F" w:rsidP="00AF02D5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C54E3">
        <w:t>访谈提纲</w:t>
      </w:r>
    </w:p>
    <w:p w14:paraId="301D361B" w14:textId="11A070B0" w:rsidR="00EC712F" w:rsidRPr="00CC54E3" w:rsidRDefault="0017312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请根据用户验证的五大核心问题列出你的访谈提纲</w:t>
      </w:r>
      <w:r w:rsidR="00401487" w:rsidRPr="00CC54E3">
        <w:rPr>
          <w:rFonts w:ascii="SimSun" w:eastAsia="SimSun" w:hAnsi="SimSun"/>
          <w:color w:val="000000" w:themeColor="text1"/>
        </w:rPr>
        <w:t>，</w:t>
      </w:r>
      <w:r w:rsidR="00401487" w:rsidRPr="00CC54E3">
        <w:rPr>
          <w:rFonts w:ascii="SimSun" w:eastAsia="SimSun" w:hAnsi="SimSun" w:hint="eastAsia"/>
          <w:color w:val="000000" w:themeColor="text1"/>
        </w:rPr>
        <w:t>在每个核心</w:t>
      </w:r>
      <w:r w:rsidR="00401487" w:rsidRPr="00CC54E3">
        <w:rPr>
          <w:rFonts w:ascii="SimSun" w:eastAsia="SimSun" w:hAnsi="SimSun"/>
          <w:color w:val="000000" w:themeColor="text1"/>
        </w:rPr>
        <w:t>问题下至少</w:t>
      </w:r>
      <w:r w:rsidR="00401487" w:rsidRPr="00CC54E3">
        <w:rPr>
          <w:rFonts w:ascii="SimSun" w:eastAsia="SimSun" w:hAnsi="SimSun" w:hint="eastAsia"/>
          <w:color w:val="000000" w:themeColor="text1"/>
        </w:rPr>
        <w:t>列举</w:t>
      </w:r>
      <w:r w:rsidR="00401487" w:rsidRPr="00CC54E3">
        <w:rPr>
          <w:rFonts w:ascii="SimSun" w:eastAsia="SimSun" w:hAnsi="SimSun"/>
          <w:color w:val="000000" w:themeColor="text1"/>
        </w:rPr>
        <w:t>出3</w:t>
      </w:r>
      <w:r w:rsidR="00401487" w:rsidRPr="00CC54E3">
        <w:rPr>
          <w:rFonts w:ascii="SimSun" w:eastAsia="SimSun" w:hAnsi="SimSun" w:hint="eastAsia"/>
          <w:color w:val="000000" w:themeColor="text1"/>
        </w:rPr>
        <w:t>个</w:t>
      </w:r>
      <w:r w:rsidR="00401487" w:rsidRPr="00CC54E3">
        <w:rPr>
          <w:rFonts w:ascii="SimSun" w:eastAsia="SimSun" w:hAnsi="SimSun"/>
          <w:color w:val="000000" w:themeColor="text1"/>
        </w:rPr>
        <w:t>你要</w:t>
      </w:r>
      <w:r w:rsidR="00401487" w:rsidRPr="00CC54E3">
        <w:rPr>
          <w:rFonts w:ascii="SimSun" w:eastAsia="SimSun" w:hAnsi="SimSun" w:hint="eastAsia"/>
          <w:color w:val="000000" w:themeColor="text1"/>
        </w:rPr>
        <w:t>问</w:t>
      </w:r>
      <w:r w:rsidR="00401487" w:rsidRPr="00CC54E3">
        <w:rPr>
          <w:rFonts w:ascii="SimSun" w:eastAsia="SimSun" w:hAnsi="SimSun"/>
          <w:color w:val="000000" w:themeColor="text1"/>
        </w:rPr>
        <w:t>的具体问题</w:t>
      </w:r>
      <w:r w:rsidR="00EC712F" w:rsidRPr="00CC54E3">
        <w:rPr>
          <w:rFonts w:ascii="SimSun" w:eastAsia="SimSun" w:hAnsi="SimSun"/>
          <w:color w:val="000000" w:themeColor="text1"/>
        </w:rPr>
        <w:t>。</w:t>
      </w:r>
    </w:p>
    <w:p w14:paraId="421A2663" w14:textId="77777777" w:rsid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401487" w:rsidRPr="00A62840">
        <w:rPr>
          <w:rFonts w:ascii="SimSun" w:eastAsia="SimSun" w:hAnsi="SimSun" w:hint="eastAsia"/>
          <w:color w:val="000000" w:themeColor="text1"/>
        </w:rPr>
        <w:t>他们是谁？</w:t>
      </w:r>
      <w:r w:rsidR="00401487" w:rsidRPr="00A62840">
        <w:rPr>
          <w:rFonts w:ascii="SimSun" w:eastAsia="SimSun" w:hAnsi="SimSun"/>
          <w:color w:val="000000" w:themeColor="text1"/>
        </w:rPr>
        <w:t>（</w:t>
      </w:r>
      <w:r w:rsidR="00401487" w:rsidRPr="00A62840">
        <w:rPr>
          <w:rFonts w:ascii="SimSun" w:eastAsia="SimSun" w:hAnsi="SimSun" w:hint="eastAsia"/>
          <w:color w:val="000000" w:themeColor="text1"/>
        </w:rPr>
        <w:t>人口统计</w:t>
      </w:r>
      <w:r w:rsidR="00401487" w:rsidRPr="00A62840">
        <w:rPr>
          <w:rFonts w:ascii="SimSun" w:eastAsia="SimSun" w:hAnsi="SimSun"/>
          <w:color w:val="000000" w:themeColor="text1"/>
        </w:rPr>
        <w:t>信息、</w:t>
      </w:r>
      <w:r w:rsidR="00401487" w:rsidRPr="00A62840">
        <w:rPr>
          <w:rFonts w:ascii="SimSun" w:eastAsia="SimSun" w:hAnsi="SimSun" w:hint="eastAsia"/>
          <w:color w:val="000000" w:themeColor="text1"/>
        </w:rPr>
        <w:t>地理统计信息</w:t>
      </w:r>
      <w:r w:rsidR="00401487" w:rsidRPr="00A62840">
        <w:rPr>
          <w:rFonts w:ascii="SimSun" w:eastAsia="SimSun" w:hAnsi="SimSun"/>
          <w:color w:val="000000" w:themeColor="text1"/>
        </w:rPr>
        <w:t>、</w:t>
      </w:r>
      <w:r w:rsidR="00401487" w:rsidRPr="00A62840">
        <w:rPr>
          <w:rFonts w:ascii="SimSun" w:eastAsia="SimSun" w:hAnsi="SimSun" w:hint="eastAsia"/>
          <w:color w:val="000000" w:themeColor="text1"/>
        </w:rPr>
        <w:t>心理统计信息</w:t>
      </w:r>
      <w:r w:rsidR="00401487" w:rsidRPr="00A62840">
        <w:rPr>
          <w:rFonts w:ascii="SimSun" w:eastAsia="SimSun" w:hAnsi="SimSun"/>
          <w:color w:val="000000" w:themeColor="text1"/>
        </w:rPr>
        <w:t>）</w:t>
      </w:r>
    </w:p>
    <w:p w14:paraId="67FFE9A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21696004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b．</w:t>
      </w:r>
    </w:p>
    <w:p w14:paraId="2B842342" w14:textId="77777777" w:rsidR="00863B79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c．</w:t>
      </w:r>
    </w:p>
    <w:p w14:paraId="5B1F1CF3" w14:textId="074953A0" w:rsidR="00401487" w:rsidRPr="00CC54E3" w:rsidRDefault="00401487" w:rsidP="00863B79">
      <w:pPr>
        <w:ind w:left="820" w:hanging="34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7DA47E0C" w14:textId="77777777" w:rsidR="00401487" w:rsidRPr="00CC54E3" w:rsidRDefault="00401487" w:rsidP="00401487">
      <w:pPr>
        <w:spacing w:before="0" w:after="0"/>
        <w:rPr>
          <w:rFonts w:ascii="SimSun" w:eastAsia="SimSun" w:hAnsi="SimSun"/>
          <w:color w:val="000000" w:themeColor="text1"/>
        </w:rPr>
      </w:pPr>
    </w:p>
    <w:p w14:paraId="60DE6304" w14:textId="0C3830B4" w:rsidR="00401487" w:rsidRPr="00863B79" w:rsidRDefault="00863B79" w:rsidP="00863B79">
      <w:pPr>
        <w:ind w:left="820" w:hanging="34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2）</w:t>
      </w:r>
      <w:r w:rsidR="00401487" w:rsidRPr="00863B79">
        <w:rPr>
          <w:rFonts w:ascii="SimSun" w:eastAsia="SimSun" w:hAnsi="SimSun" w:hint="eastAsia"/>
          <w:color w:val="000000" w:themeColor="text1"/>
        </w:rPr>
        <w:t>他们遇到什么问题？</w:t>
      </w:r>
    </w:p>
    <w:p w14:paraId="71888676" w14:textId="29FCAF6E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A55D5EC" w14:textId="605E07F1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5DE2C9A1" w14:textId="12709B42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639C51" w14:textId="379AED00" w:rsidR="00401487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2899D2B" w14:textId="77777777" w:rsidR="00863B79" w:rsidRPr="00CC54E3" w:rsidRDefault="00863B79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</w:p>
    <w:p w14:paraId="0EFCA13E" w14:textId="5095BC3B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3）</w:t>
      </w:r>
      <w:r w:rsidR="00401487" w:rsidRPr="00863B79">
        <w:rPr>
          <w:rFonts w:ascii="SimSun" w:eastAsia="SimSun" w:hAnsi="SimSun" w:hint="eastAsia"/>
          <w:color w:val="000000" w:themeColor="text1"/>
        </w:rPr>
        <w:t>他们现在是怎么解决这些问题的？</w:t>
      </w:r>
    </w:p>
    <w:p w14:paraId="706792E3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07B01B4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19FD3E52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234C80CB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CBF3363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471814C0" w14:textId="1E231281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4）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他们对现在解决方案的评价？</w:t>
      </w:r>
    </w:p>
    <w:p w14:paraId="4D6BF38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416A50A5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26A4922D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12887FB9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49E2E4BF" w14:textId="77777777" w:rsidR="00863B79" w:rsidRDefault="00863B79" w:rsidP="00863B79">
      <w:pPr>
        <w:rPr>
          <w:rFonts w:ascii="SimSun" w:eastAsia="SimSun" w:hAnsi="SimSun"/>
          <w:color w:val="000000" w:themeColor="text1"/>
        </w:rPr>
      </w:pPr>
    </w:p>
    <w:p w14:paraId="174BE6E8" w14:textId="206E4463" w:rsidR="0040148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5）</w:t>
      </w:r>
      <w:r w:rsidR="00401487" w:rsidRPr="00863B79">
        <w:rPr>
          <w:rFonts w:ascii="SimSun" w:eastAsia="SimSun" w:hAnsi="SimSun" w:hint="eastAsia"/>
          <w:color w:val="000000" w:themeColor="text1"/>
        </w:rPr>
        <w:t>他们对你的解决方案的评价？</w:t>
      </w:r>
    </w:p>
    <w:p w14:paraId="0B2CE53F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a.</w:t>
      </w:r>
    </w:p>
    <w:p w14:paraId="54634FF7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b.</w:t>
      </w:r>
    </w:p>
    <w:p w14:paraId="00FFABC6" w14:textId="77777777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c.</w:t>
      </w:r>
    </w:p>
    <w:p w14:paraId="6576C1A0" w14:textId="7D9A5EAF" w:rsidR="00401487" w:rsidRPr="00CC54E3" w:rsidRDefault="00401487" w:rsidP="00E067F2">
      <w:pPr>
        <w:spacing w:before="0" w:after="0"/>
        <w:ind w:left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……</w:t>
      </w:r>
    </w:p>
    <w:p w14:paraId="004B4A45" w14:textId="7A49819E" w:rsidR="00CE7FE8" w:rsidRPr="00CC54E3" w:rsidRDefault="00E800E7" w:rsidP="00AF02D5">
      <w:pPr>
        <w:pStyle w:val="1"/>
      </w:pPr>
      <w:bookmarkStart w:id="5" w:name="_提交访谈录音链接"/>
      <w:bookmarkEnd w:id="5"/>
      <w:r w:rsidRPr="00CC54E3">
        <w:rPr>
          <w:rFonts w:hint="eastAsia"/>
        </w:rPr>
        <w:t>1V1</w:t>
      </w:r>
      <w:r w:rsidR="00883D26" w:rsidRPr="00CC54E3">
        <w:rPr>
          <w:rFonts w:hint="eastAsia"/>
        </w:rPr>
        <w:t>访谈</w:t>
      </w:r>
      <w:r w:rsidR="000A0F3E" w:rsidRPr="00CC54E3">
        <w:t>录音提交（</w:t>
      </w:r>
      <w:r w:rsidR="000A0F3E" w:rsidRPr="00CC54E3">
        <w:rPr>
          <w:rFonts w:hint="eastAsia"/>
          <w:color w:val="2942D9"/>
        </w:rPr>
        <w:t>可选</w:t>
      </w:r>
      <w:r w:rsidR="000A0F3E" w:rsidRPr="00CC54E3">
        <w:t>）</w:t>
      </w:r>
    </w:p>
    <w:p w14:paraId="5BDA2A0A" w14:textId="77777777" w:rsidR="00E51E93" w:rsidRPr="00CC54E3" w:rsidRDefault="000A0F3E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此为可选项，</w:t>
      </w:r>
      <w:r w:rsidR="00E51E93" w:rsidRPr="00CC54E3">
        <w:rPr>
          <w:rFonts w:ascii="SimSun" w:eastAsia="SimSun" w:hAnsi="SimSun"/>
          <w:color w:val="000000" w:themeColor="text1"/>
        </w:rPr>
        <w:t>不强制要求。</w:t>
      </w:r>
    </w:p>
    <w:p w14:paraId="4B623EE0" w14:textId="5B8BAAFB" w:rsidR="00EC712F" w:rsidRPr="00CC54E3" w:rsidRDefault="00EC712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你的</w:t>
      </w:r>
      <w:r w:rsidRPr="00CC54E3">
        <w:rPr>
          <w:rFonts w:ascii="SimSun" w:eastAsia="SimSun" w:hAnsi="SimSun" w:hint="eastAsia"/>
          <w:color w:val="000000" w:themeColor="text1"/>
        </w:rPr>
        <w:t>访谈提纲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寻找</w:t>
      </w:r>
      <w:r w:rsidRPr="00CC54E3">
        <w:rPr>
          <w:rFonts w:ascii="SimSun" w:eastAsia="SimSun" w:hAnsi="SimSun"/>
          <w:color w:val="000000" w:themeColor="text1"/>
        </w:rPr>
        <w:t>到3-5</w:t>
      </w:r>
      <w:r w:rsidRPr="00CC54E3">
        <w:rPr>
          <w:rFonts w:ascii="SimSun" w:eastAsia="SimSun" w:hAnsi="SimSun" w:hint="eastAsia"/>
          <w:color w:val="000000" w:themeColor="text1"/>
        </w:rPr>
        <w:t>个</w:t>
      </w:r>
      <w:r w:rsidRPr="00CC54E3">
        <w:rPr>
          <w:rFonts w:ascii="SimSun" w:eastAsia="SimSun" w:hAnsi="SimSun"/>
          <w:color w:val="000000" w:themeColor="text1"/>
        </w:rPr>
        <w:t>目标用户，</w:t>
      </w:r>
      <w:r w:rsidRPr="00CC54E3">
        <w:rPr>
          <w:rFonts w:ascii="SimSun" w:eastAsia="SimSun" w:hAnsi="SimSun" w:hint="eastAsia"/>
          <w:color w:val="000000" w:themeColor="text1"/>
        </w:rPr>
        <w:t>开始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V</w:t>
      </w:r>
      <w:r w:rsidRPr="00CC54E3">
        <w:rPr>
          <w:rFonts w:ascii="SimSun" w:eastAsia="SimSun" w:hAnsi="SimSun"/>
          <w:color w:val="000000" w:themeColor="text1"/>
        </w:rPr>
        <w:t>1</w:t>
      </w:r>
      <w:r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，</w:t>
      </w:r>
      <w:r w:rsidR="00883D26" w:rsidRPr="00CC54E3">
        <w:rPr>
          <w:rFonts w:ascii="SimSun" w:eastAsia="SimSun" w:hAnsi="SimSun" w:hint="eastAsia"/>
          <w:color w:val="000000" w:themeColor="text1"/>
        </w:rPr>
        <w:t>访谈</w:t>
      </w:r>
      <w:r w:rsidR="00883D26" w:rsidRPr="00CC54E3">
        <w:rPr>
          <w:rFonts w:ascii="SimSun" w:eastAsia="SimSun" w:hAnsi="SimSun"/>
          <w:color w:val="000000" w:themeColor="text1"/>
        </w:rPr>
        <w:t>过程</w:t>
      </w:r>
      <w:r w:rsidR="000A0F3E" w:rsidRPr="00CC54E3">
        <w:rPr>
          <w:rFonts w:ascii="SimSun" w:eastAsia="SimSun" w:hAnsi="SimSun"/>
          <w:color w:val="000000" w:themeColor="text1"/>
        </w:rPr>
        <w:t>可以</w:t>
      </w:r>
      <w:r w:rsidR="00883D26" w:rsidRPr="00CC54E3">
        <w:rPr>
          <w:rFonts w:ascii="SimSun" w:eastAsia="SimSun" w:hAnsi="SimSun"/>
          <w:color w:val="000000" w:themeColor="text1"/>
        </w:rPr>
        <w:t>进行录音，</w:t>
      </w:r>
      <w:r w:rsidR="00883D26" w:rsidRPr="00CC54E3">
        <w:rPr>
          <w:rFonts w:ascii="SimSun" w:eastAsia="SimSun" w:hAnsi="SimSun" w:hint="eastAsia"/>
          <w:color w:val="000000" w:themeColor="text1"/>
        </w:rPr>
        <w:t>录音文件</w:t>
      </w:r>
      <w:r w:rsidR="00883D26" w:rsidRPr="00CC54E3">
        <w:rPr>
          <w:rFonts w:ascii="SimSun" w:eastAsia="SimSun" w:hAnsi="SimSun"/>
          <w:color w:val="000000" w:themeColor="text1"/>
        </w:rPr>
        <w:t>上传到音频托管平台（喜马拉雅／</w:t>
      </w:r>
      <w:r w:rsidR="00883D26" w:rsidRPr="00CC54E3">
        <w:rPr>
          <w:rFonts w:ascii="SimSun" w:eastAsia="SimSun" w:hAnsi="SimSun" w:hint="eastAsia"/>
          <w:color w:val="000000" w:themeColor="text1"/>
        </w:rPr>
        <w:t>荔枝</w:t>
      </w:r>
      <w:r w:rsidR="00883D26" w:rsidRPr="00CC54E3">
        <w:rPr>
          <w:rFonts w:ascii="SimSun" w:eastAsia="SimSun" w:hAnsi="SimSun"/>
          <w:color w:val="000000" w:themeColor="text1"/>
        </w:rPr>
        <w:t>FM等平台），将录音链接</w:t>
      </w:r>
      <w:r w:rsidR="00883D26" w:rsidRPr="00CC54E3">
        <w:rPr>
          <w:rFonts w:ascii="SimSun" w:eastAsia="SimSun" w:hAnsi="SimSun" w:hint="eastAsia"/>
          <w:color w:val="000000" w:themeColor="text1"/>
        </w:rPr>
        <w:t>提交。</w:t>
      </w:r>
    </w:p>
    <w:p w14:paraId="666A822C" w14:textId="0A898EC1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1访谈录音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59E164AC" w14:textId="6EFD1924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用户2</w:t>
      </w:r>
      <w:r w:rsidRPr="00CC54E3">
        <w:rPr>
          <w:rFonts w:ascii="SimSun" w:eastAsia="SimSun" w:hAnsi="SimSun"/>
          <w:color w:val="000000" w:themeColor="text1"/>
        </w:rPr>
        <w:t>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7EBA7D20" w14:textId="04B44F33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3访谈录音</w:t>
      </w:r>
      <w:r w:rsidRPr="00CC54E3">
        <w:rPr>
          <w:rFonts w:ascii="SimSun" w:eastAsia="SimSun" w:hAnsi="SimSun" w:hint="eastAsia"/>
          <w:color w:val="000000" w:themeColor="text1"/>
        </w:rPr>
        <w:t>链接</w:t>
      </w:r>
      <w:r w:rsidRPr="00CC54E3">
        <w:rPr>
          <w:rFonts w:ascii="SimSun" w:eastAsia="SimSun" w:hAnsi="SimSun"/>
          <w:color w:val="000000" w:themeColor="text1"/>
        </w:rPr>
        <w:t>：</w:t>
      </w:r>
    </w:p>
    <w:p w14:paraId="6D93CB0B" w14:textId="77777777" w:rsidR="00883D26" w:rsidRPr="00CC54E3" w:rsidRDefault="00883D26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70FBA08E" w14:textId="074513EE" w:rsidR="00CE7FE8" w:rsidRPr="00CC54E3" w:rsidRDefault="00222642" w:rsidP="00AF02D5">
      <w:pPr>
        <w:pStyle w:val="1"/>
      </w:pPr>
      <w:bookmarkStart w:id="6" w:name="_请根据以下模版，整理你访谈的3个典型用户案例"/>
      <w:bookmarkStart w:id="7" w:name="_请根据以下模版，整理你访谈的3个典型用户案例_1"/>
      <w:bookmarkEnd w:id="6"/>
      <w:bookmarkEnd w:id="7"/>
      <w:r w:rsidRPr="00CC54E3">
        <w:t>典型</w:t>
      </w:r>
      <w:r w:rsidR="00CE7FE8" w:rsidRPr="00CC54E3">
        <w:rPr>
          <w:rFonts w:hint="eastAsia"/>
        </w:rPr>
        <w:t>用户</w:t>
      </w:r>
      <w:r w:rsidRPr="00CC54E3">
        <w:t>案例</w:t>
      </w:r>
    </w:p>
    <w:p w14:paraId="2AA3F6B1" w14:textId="532F4839" w:rsidR="0024022A" w:rsidRPr="00CC54E3" w:rsidRDefault="009B5FB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你</w:t>
      </w:r>
      <w:r w:rsidR="00F67FF9" w:rsidRPr="00CC54E3">
        <w:rPr>
          <w:rFonts w:ascii="SimSun" w:eastAsia="SimSun" w:hAnsi="SimSun" w:hint="eastAsia"/>
          <w:color w:val="000000" w:themeColor="text1"/>
        </w:rPr>
        <w:t>可</w:t>
      </w:r>
      <w:r w:rsidR="00F67FF9" w:rsidRPr="00CC54E3">
        <w:rPr>
          <w:rFonts w:ascii="SimSun" w:eastAsia="SimSun" w:hAnsi="SimSun"/>
          <w:color w:val="000000" w:themeColor="text1"/>
        </w:rPr>
        <w:t>使用下方模版进行记录，</w:t>
      </w:r>
      <w:r w:rsidR="00F67FF9" w:rsidRPr="00CC54E3">
        <w:rPr>
          <w:rFonts w:ascii="SimSun" w:eastAsia="SimSun" w:hAnsi="SimSun" w:hint="eastAsia"/>
          <w:color w:val="000000" w:themeColor="text1"/>
        </w:rPr>
        <w:t>也可以</w:t>
      </w:r>
      <w:r w:rsidR="00F67FF9" w:rsidRPr="00CC54E3">
        <w:rPr>
          <w:rFonts w:ascii="SimSun" w:eastAsia="SimSun" w:hAnsi="SimSun"/>
          <w:color w:val="000000" w:themeColor="text1"/>
        </w:rPr>
        <w:t>使用工具</w:t>
      </w:r>
      <w:hyperlink r:id="rId12" w:history="1">
        <w:r w:rsidR="00F67FF9" w:rsidRPr="00CC54E3">
          <w:rPr>
            <w:rStyle w:val="aff9"/>
            <w:rFonts w:ascii="SimSun" w:eastAsia="SimSun" w:hAnsi="SimSun"/>
          </w:rPr>
          <w:t>Xtensio</w:t>
        </w:r>
      </w:hyperlink>
      <w:r w:rsidR="008F69E1" w:rsidRPr="00CC54E3">
        <w:rPr>
          <w:rStyle w:val="aff9"/>
          <w:rFonts w:ascii="SimSun" w:eastAsia="SimSun" w:hAnsi="SimSun" w:hint="eastAsia"/>
        </w:rPr>
        <w:t xml:space="preserve"> </w:t>
      </w:r>
      <w:r w:rsidR="008F69E1" w:rsidRPr="00CC54E3">
        <w:rPr>
          <w:rFonts w:ascii="SimSun" w:eastAsia="SimSun" w:hAnsi="SimSun" w:hint="eastAsia"/>
          <w:color w:val="000000" w:themeColor="text1"/>
        </w:rPr>
        <w:t>制作</w:t>
      </w:r>
      <w:r w:rsidRPr="00CC54E3">
        <w:rPr>
          <w:rFonts w:ascii="SimSun" w:eastAsia="SimSun" w:hAnsi="SimSun" w:hint="eastAsia"/>
          <w:color w:val="000000" w:themeColor="text1"/>
        </w:rPr>
        <w:t>（</w:t>
      </w:r>
      <w:hyperlink r:id="rId13" w:history="1">
        <w:r w:rsidR="00DD1546" w:rsidRPr="00CC54E3">
          <w:rPr>
            <w:rStyle w:val="aff9"/>
            <w:rFonts w:ascii="SimSun" w:eastAsia="SimSun" w:hAnsi="SimSun" w:hint="eastAsia"/>
          </w:rPr>
          <w:t>参考范例</w:t>
        </w:r>
      </w:hyperlink>
      <w:r w:rsidRPr="00CC54E3">
        <w:rPr>
          <w:rFonts w:ascii="SimSun" w:eastAsia="SimSun" w:hAnsi="SimSun" w:hint="eastAsia"/>
          <w:color w:val="000000" w:themeColor="text1"/>
        </w:rPr>
        <w:t>），只需选择其中一种方式完成即可</w:t>
      </w:r>
      <w:r w:rsidR="00F67FF9" w:rsidRPr="00CC54E3">
        <w:rPr>
          <w:rFonts w:ascii="SimSun" w:eastAsia="SimSun" w:hAnsi="SimSun"/>
          <w:color w:val="000000" w:themeColor="text1"/>
        </w:rPr>
        <w:t>。</w:t>
      </w:r>
    </w:p>
    <w:p w14:paraId="5EB5C262" w14:textId="77777777" w:rsidR="0024022A" w:rsidRPr="00CC54E3" w:rsidRDefault="0024022A" w:rsidP="0024022A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61778154" w14:textId="741F8806" w:rsidR="00C65439" w:rsidRPr="00CC54E3" w:rsidRDefault="00C65439" w:rsidP="0024022A">
      <w:pPr>
        <w:spacing w:before="0" w:after="0" w:line="400" w:lineRule="exact"/>
        <w:ind w:firstLine="520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</w:t>
      </w:r>
      <w:r w:rsidR="0024022A" w:rsidRPr="00CC54E3">
        <w:rPr>
          <w:rFonts w:ascii="SimSun" w:eastAsia="SimSun" w:hAnsi="SimSun"/>
          <w:b/>
          <w:color w:val="000000" w:themeColor="text1"/>
        </w:rPr>
        <w:t>1</w:t>
      </w:r>
    </w:p>
    <w:p w14:paraId="7EB22798" w14:textId="71A4A6D4" w:rsidR="009B5FBA" w:rsidRPr="00CC54E3" w:rsidRDefault="009B5FBA" w:rsidP="009B5FBA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7A42DB" w:rsidRPr="00CC54E3" w14:paraId="3D351AD0" w14:textId="77777777" w:rsidTr="009B5FBA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303D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840A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BA1B442" w14:textId="77777777" w:rsidTr="009B5FBA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5276BB" w14:textId="19D308AD" w:rsidR="008F69E1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7A42DB" w:rsidRPr="00CC54E3" w14:paraId="1BEED6DE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D170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93339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9B5FBA" w:rsidRPr="00CC54E3" w14:paraId="2E1B3ED6" w14:textId="77777777" w:rsidTr="006C11AA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216A3" w14:textId="1E9FBA4A" w:rsidR="009B5FBA" w:rsidRPr="00CC54E3" w:rsidRDefault="009B5FBA" w:rsidP="00137B9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7A42DB" w:rsidRPr="00CC54E3" w14:paraId="2FFABD5F" w14:textId="77777777" w:rsidTr="009B5FBA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B5CF3A" w14:textId="77777777" w:rsidR="007A42DB" w:rsidRPr="00CC54E3" w:rsidRDefault="007A42DB" w:rsidP="00D42B46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DBAFF9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7A42DB" w:rsidRPr="00CC54E3" w14:paraId="42E69E4A" w14:textId="77777777" w:rsidTr="00137B9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3FBE2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456EB37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7A42DB" w:rsidRPr="00CC54E3" w14:paraId="78AE04D2" w14:textId="77777777" w:rsidTr="009B5FBA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53451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298F4746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7A42DB" w:rsidRPr="00CC54E3" w14:paraId="27148F2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BD59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3CD718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7A42DB" w:rsidRPr="00CC54E3" w14:paraId="4E4B4BA7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3D5E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1F4DB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7A42DB" w:rsidRPr="00CC54E3" w14:paraId="47D7CE74" w14:textId="77777777" w:rsidTr="00E51E93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2143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5578A6" w14:textId="21DCDFE5" w:rsidR="00E51E93" w:rsidRPr="00CC54E3" w:rsidRDefault="00E51E93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19ED836E" w14:textId="6D3517A6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7A42DB" w:rsidRPr="00CC54E3" w14:paraId="7FA1217B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181A86" w14:textId="79026DA4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4D1C" w14:textId="28D92AE0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7A42DB" w:rsidRPr="00CC54E3" w14:paraId="4B027973" w14:textId="77777777" w:rsidTr="00E51E93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8E649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B6E1D4" w14:textId="2E4E98AF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7A42DB" w:rsidRPr="00CC54E3" w14:paraId="353CDEF9" w14:textId="77777777" w:rsidTr="009B5FBA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1F2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5A8CE" w14:textId="77777777" w:rsidR="007A42DB" w:rsidRPr="00CC54E3" w:rsidRDefault="00E51E93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="007A42DB"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75F9CD56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48BB754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6054CE2F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6E89BDA2" w14:textId="4086D85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DC1D7AE" w14:textId="77777777" w:rsidTr="00E51E93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2B851" w14:textId="3076DC8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49CEA" w14:textId="77777777" w:rsidR="007A42DB" w:rsidRPr="00CC54E3" w:rsidRDefault="007A42DB" w:rsidP="00E51E93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74CF0C4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0DBD7FAD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235F107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0DD88F1E" w14:textId="7777777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9A5EEAA" w14:textId="33BBF0E7" w:rsidR="00A8662E" w:rsidRPr="00CC54E3" w:rsidRDefault="00A8662E" w:rsidP="00E51E93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7A42DB" w:rsidRPr="00CC54E3" w14:paraId="71A15972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7C2BF2" w14:textId="47F735EF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8E9A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008AB3D6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170C2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7FB68B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7A42DB" w:rsidRPr="00CC54E3" w14:paraId="04EE02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1DB3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E33828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7A42DB" w:rsidRPr="00CC54E3" w14:paraId="74A1757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06D77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4327A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7A42DB" w:rsidRPr="00CC54E3" w14:paraId="486F13D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36B74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E47A2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7A42DB" w:rsidRPr="00CC54E3" w14:paraId="4D6B74A1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971BA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CDD1D" w14:textId="77777777" w:rsidR="007A42DB" w:rsidRPr="00CC54E3" w:rsidRDefault="007A42DB" w:rsidP="00D42B46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7A42DB" w:rsidRPr="00CC54E3" w14:paraId="58F5723A" w14:textId="77777777" w:rsidTr="009B5FBA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62F30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D111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632486B8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2BF0DD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C4274D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7A42DB" w:rsidRPr="00CC54E3" w14:paraId="427391FF" w14:textId="77777777" w:rsidTr="009B5FBA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1213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7A42DB" w:rsidRPr="00CC54E3" w14:paraId="5550B1AC" w14:textId="77777777" w:rsidTr="009B5FBA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AFC3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3CC7BAA9" w14:textId="77777777" w:rsidR="007A42DB" w:rsidRPr="00CC54E3" w:rsidRDefault="007A42DB" w:rsidP="00D42B46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7A42DB" w:rsidRPr="00CC54E3" w14:paraId="2FA72313" w14:textId="77777777" w:rsidTr="009B5FBA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CE9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520C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2C07C17D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9F94CE5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7A42DB" w:rsidRPr="00CC54E3" w14:paraId="3D5B2FC1" w14:textId="77777777" w:rsidTr="009B5FBA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69926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7E1E3E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389F8014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43C312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7A42DB" w:rsidRPr="00CC54E3" w14:paraId="7D155CE5" w14:textId="77777777" w:rsidTr="009B5FBA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14087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214B4EB2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99C5F0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7A42DB" w:rsidRPr="00CC54E3" w14:paraId="2E17C96D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6D994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4A5F794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7CD56B9F" w14:textId="77777777" w:rsidTr="009B5FBA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71A36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7A42DB" w:rsidRPr="00CC54E3" w14:paraId="58FB9ADB" w14:textId="77777777" w:rsidTr="009B5FBA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EA315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5131AE5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7A42DB" w:rsidRPr="00CC54E3" w14:paraId="494FC153" w14:textId="77777777" w:rsidTr="009B5FBA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0B154" w14:textId="77777777" w:rsidR="007A42DB" w:rsidRPr="00CC54E3" w:rsidRDefault="007A42DB" w:rsidP="00137B9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7A42DB" w:rsidRPr="00CC54E3" w14:paraId="4FCA198C" w14:textId="77777777" w:rsidTr="009B5FBA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B876E1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6B55488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578A12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7A42DB" w:rsidRPr="00CC54E3" w14:paraId="43A897CC" w14:textId="77777777" w:rsidTr="009B5FBA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2F04B" w14:textId="77777777" w:rsidR="007A42DB" w:rsidRPr="00CC54E3" w:rsidRDefault="007A42DB" w:rsidP="00D42B46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3E51" w14:textId="77777777" w:rsidR="007A42DB" w:rsidRPr="00CC54E3" w:rsidRDefault="007A42DB" w:rsidP="00D42B46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45347F84" w14:textId="77777777" w:rsidR="007A42DB" w:rsidRPr="00CC54E3" w:rsidRDefault="007A42DB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10713AAC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62E49F24" w14:textId="77777777" w:rsidR="00E51E93" w:rsidRPr="00CC54E3" w:rsidRDefault="00E51E93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44F24CE8" w14:textId="77777777" w:rsidR="0024022A" w:rsidRPr="00CC54E3" w:rsidRDefault="0024022A" w:rsidP="00137B97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用户2: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BD4CADD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F30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0E5B6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5CB72204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D7781B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384823F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0CE9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165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0409CD19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9096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4B6BE828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D90E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4C9E91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2DC37E80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B62B50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8A85B4E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50A1D94B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D8D30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C25C920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57E756C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9F812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4EC4F9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4E321EC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9E836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4E557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75EA9111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D4BDD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3EEB8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3769EE5F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1760E60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CC42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540BA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3541FE49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64844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4C3A2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</w:tc>
      </w:tr>
      <w:tr w:rsidR="00A8662E" w:rsidRPr="00CC54E3" w14:paraId="7F17EBE6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50798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B82EF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03ACCFC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7AD6C84B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CCEE2E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04C11A3B" w14:textId="47E382E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29DF5FF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1C5A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26AC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096651D9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355E9C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099FA8E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4D1F0805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4BC93FB6" w14:textId="3A8395D0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06EF964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F90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9312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BE6D91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5FFB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0EEEAA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6EFE8D8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3C97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6A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45B6B1EC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9991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C1ED3A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50960D11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47B23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49D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1C0BB6E3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30E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AF36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5F01259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D725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14E2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2E82F9F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CB4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A7655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0CF0E7F3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7BF4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0B4099E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F05C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228CB676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1897A9B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257A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D08BA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5B0DBF9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2313AF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77D5E76E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399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8B1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3146E114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1C6B2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29BEAA2B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357B0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D2228E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93048C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59C8A91F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890389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2D5966C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46C7E66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CF96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5AC26317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E503C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4B910B2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7FBC32C9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604EC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634EFED4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5564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6BFB0AF3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18DFF8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0950842B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30166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A9A5F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0895CA15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75763B1A" w14:textId="77777777" w:rsidR="00E51E93" w:rsidRPr="00CC54E3" w:rsidRDefault="00E51E93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</w:p>
    <w:p w14:paraId="3B5DE64B" w14:textId="0F0C28DE" w:rsidR="0024022A" w:rsidRPr="00CC54E3" w:rsidRDefault="0024022A" w:rsidP="00E51E93">
      <w:pPr>
        <w:spacing w:before="0" w:after="0" w:line="400" w:lineRule="exact"/>
        <w:rPr>
          <w:rFonts w:ascii="SimSun" w:eastAsia="SimSun" w:hAnsi="SimSun"/>
          <w:b/>
          <w:color w:val="000000" w:themeColor="text1"/>
        </w:rPr>
      </w:pPr>
      <w:r w:rsidRPr="00CC54E3">
        <w:rPr>
          <w:rFonts w:ascii="SimSun" w:eastAsia="SimSun" w:hAnsi="SimSun"/>
          <w:b/>
          <w:color w:val="000000" w:themeColor="text1"/>
        </w:rPr>
        <w:t>用户3:</w:t>
      </w:r>
    </w:p>
    <w:tbl>
      <w:tblPr>
        <w:tblW w:w="10490" w:type="dxa"/>
        <w:tblInd w:w="-152" w:type="dxa"/>
        <w:tblLayout w:type="fixed"/>
        <w:tblLook w:val="04A0" w:firstRow="1" w:lastRow="0" w:firstColumn="1" w:lastColumn="0" w:noHBand="0" w:noVBand="1"/>
      </w:tblPr>
      <w:tblGrid>
        <w:gridCol w:w="2977"/>
        <w:gridCol w:w="7513"/>
      </w:tblGrid>
      <w:tr w:rsidR="00E51E93" w:rsidRPr="00CC54E3" w14:paraId="7AF03ADE" w14:textId="77777777" w:rsidTr="000B5B57">
        <w:trPr>
          <w:trHeight w:val="398"/>
        </w:trPr>
        <w:tc>
          <w:tcPr>
            <w:tcW w:w="297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4C7B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70E43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7D30E138" w14:textId="77777777" w:rsidTr="000B5B57">
        <w:trPr>
          <w:trHeight w:val="629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D0F40A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Part1： Persona（用户画像）</w:t>
            </w:r>
          </w:p>
        </w:tc>
      </w:tr>
      <w:tr w:rsidR="00E51E93" w:rsidRPr="00CC54E3" w14:paraId="55A8816A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D2059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i/>
                <w:iCs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iCs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0ECBAC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E51E93" w:rsidRPr="00CC54E3" w14:paraId="227AE04C" w14:textId="77777777" w:rsidTr="000B5B57">
        <w:trPr>
          <w:trHeight w:val="100"/>
        </w:trPr>
        <w:tc>
          <w:tcPr>
            <w:tcW w:w="10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A9FB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Cs/>
                <w:color w:val="auto"/>
                <w:lang w:val="en-US"/>
              </w:rPr>
              <w:t>Xtensio链接（可选）：</w:t>
            </w:r>
          </w:p>
        </w:tc>
      </w:tr>
      <w:tr w:rsidR="00E51E93" w:rsidRPr="00CC54E3" w14:paraId="5B681346" w14:textId="77777777" w:rsidTr="000B5B57">
        <w:trPr>
          <w:trHeight w:val="360"/>
        </w:trPr>
        <w:tc>
          <w:tcPr>
            <w:tcW w:w="297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FB7C7A" w14:textId="77777777" w:rsidR="00E51E93" w:rsidRPr="00CC54E3" w:rsidRDefault="00E51E93" w:rsidP="000B5B57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头像</w:t>
            </w:r>
          </w:p>
        </w:tc>
        <w:tc>
          <w:tcPr>
            <w:tcW w:w="751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34F5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Psychographics（心理统计特征）</w:t>
            </w:r>
          </w:p>
        </w:tc>
      </w:tr>
      <w:tr w:rsidR="00E51E93" w:rsidRPr="00CC54E3" w14:paraId="499A9787" w14:textId="77777777" w:rsidTr="000B5B57">
        <w:trPr>
          <w:trHeight w:val="44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B84DB4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389D419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兴趣爱好：</w:t>
            </w:r>
          </w:p>
        </w:tc>
      </w:tr>
      <w:tr w:rsidR="00E51E93" w:rsidRPr="00CC54E3" w14:paraId="09D81D9D" w14:textId="77777777" w:rsidTr="000B5B57">
        <w:trPr>
          <w:trHeight w:val="380"/>
        </w:trPr>
        <w:tc>
          <w:tcPr>
            <w:tcW w:w="29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B3E4B8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14:paraId="725A360A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性格特点：</w:t>
            </w:r>
          </w:p>
        </w:tc>
      </w:tr>
      <w:tr w:rsidR="00E51E93" w:rsidRPr="00CC54E3" w14:paraId="7432102B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4CCCD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Geographics（地理统计特征）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1BA3A" w14:textId="77777777" w:rsidR="00E51E93" w:rsidRPr="00CC54E3" w:rsidRDefault="00E51E93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媒介接触习惯</w:t>
            </w:r>
          </w:p>
        </w:tc>
      </w:tr>
      <w:tr w:rsidR="00E51E93" w:rsidRPr="00CC54E3" w14:paraId="511B91AE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A33E4D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城市：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9F366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是否使用社交媒体（在对应的地方打√）：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微博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微信 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QQ </w:t>
            </w:r>
            <w:r w:rsidRPr="00CC54E3">
              <w:rPr>
                <w:rFonts w:ascii="MS Mincho" w:eastAsia="MS Mincho" w:hAnsi="MS Mincho" w:cs="MS Mincho"/>
                <w:color w:val="000000"/>
                <w:lang w:val="en-US"/>
              </w:rPr>
              <w:t>☐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其他（请补充________） </w:t>
            </w:r>
          </w:p>
        </w:tc>
      </w:tr>
      <w:tr w:rsidR="00E51E93" w:rsidRPr="00CC54E3" w14:paraId="4CA83F12" w14:textId="77777777" w:rsidTr="000B5B57">
        <w:trPr>
          <w:trHeight w:val="838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0A358" w14:textId="77777777" w:rsidR="00E51E93" w:rsidRPr="00CC54E3" w:rsidRDefault="00E51E93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地区：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77265B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在哪些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媒介寻找解决方案，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频率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如何，</w:t>
            </w: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原因</w:t>
            </w:r>
            <w:r w:rsidRPr="00CC54E3">
              <w:rPr>
                <w:rFonts w:ascii="SimSun" w:eastAsia="SimSun" w:hAnsi="SimSun" w:cs="Times New Roman"/>
                <w:color w:val="000000"/>
                <w:lang w:val="en-US"/>
              </w:rPr>
              <w:t>是什么：</w:t>
            </w:r>
          </w:p>
          <w:p w14:paraId="0E076487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公众号：</w:t>
            </w:r>
          </w:p>
        </w:tc>
      </w:tr>
      <w:tr w:rsidR="00E51E93" w:rsidRPr="00CC54E3" w14:paraId="415706F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887FEF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0F155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APP：</w:t>
            </w:r>
          </w:p>
        </w:tc>
      </w:tr>
      <w:tr w:rsidR="00E51E93" w:rsidRPr="00CC54E3" w14:paraId="4EF86055" w14:textId="77777777" w:rsidTr="000B5B57">
        <w:trPr>
          <w:trHeight w:val="432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B24D2D" w14:textId="77777777" w:rsidR="00E51E93" w:rsidRPr="00CC54E3" w:rsidRDefault="00E51E93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1170A0" w14:textId="77777777" w:rsidR="00E51E93" w:rsidRPr="00CC54E3" w:rsidRDefault="00E51E93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网站：</w:t>
            </w:r>
          </w:p>
          <w:p w14:paraId="4D479A54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</w:tc>
      </w:tr>
      <w:tr w:rsidR="00A8662E" w:rsidRPr="00CC54E3" w14:paraId="69D2C9E7" w14:textId="77777777" w:rsidTr="000B5B57">
        <w:trPr>
          <w:trHeight w:val="413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47239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Demographics（人口统计特征）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191B33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除此之外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，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还通过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哪些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渠道寻找解决方案：</w:t>
            </w:r>
          </w:p>
          <w:p w14:paraId="57355CA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3530467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180B136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EEECA47" w14:textId="7BF317CC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54154EF6" w14:textId="77777777" w:rsidTr="000B5B57">
        <w:trPr>
          <w:trHeight w:val="112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88107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姓名：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4E9B7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</w:p>
          <w:p w14:paraId="63E6EE04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询问／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搜索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解决方案的过程会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提及什么样的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关键字／</w:t>
            </w: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句</w:t>
            </w: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？</w:t>
            </w:r>
          </w:p>
          <w:p w14:paraId="2D45F5CE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a.</w:t>
            </w:r>
          </w:p>
          <w:p w14:paraId="6FF3BE51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b.</w:t>
            </w:r>
          </w:p>
          <w:p w14:paraId="74D92B80" w14:textId="77777777" w:rsidR="00A8662E" w:rsidRPr="00CC54E3" w:rsidRDefault="00A8662E" w:rsidP="00BD4158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c.</w:t>
            </w:r>
          </w:p>
          <w:p w14:paraId="339AC8C7" w14:textId="4A66B3ED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/>
                <w:b/>
                <w:color w:val="000000"/>
                <w:lang w:val="en-US"/>
              </w:rPr>
              <w:t>……</w:t>
            </w:r>
          </w:p>
        </w:tc>
      </w:tr>
      <w:tr w:rsidR="00A8662E" w:rsidRPr="00CC54E3" w14:paraId="30C6D246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316F2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年龄：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42B1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75614E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D9FFE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学历：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C7F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消费习惯</w:t>
            </w:r>
          </w:p>
        </w:tc>
      </w:tr>
      <w:tr w:rsidR="00A8662E" w:rsidRPr="00CC54E3" w14:paraId="05347C7A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CF68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96DC2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习惯在哪儿购物：</w:t>
            </w:r>
          </w:p>
        </w:tc>
      </w:tr>
      <w:tr w:rsidR="00A8662E" w:rsidRPr="00CC54E3" w14:paraId="20F12642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98155C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职业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78375F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网购平台：</w:t>
            </w:r>
          </w:p>
        </w:tc>
      </w:tr>
      <w:tr w:rsidR="00A8662E" w:rsidRPr="00CC54E3" w14:paraId="6DCA4AED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57749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月收入：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E0609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感兴趣品类：</w:t>
            </w:r>
          </w:p>
        </w:tc>
      </w:tr>
      <w:tr w:rsidR="00A8662E" w:rsidRPr="00CC54E3" w14:paraId="20DC04DF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6721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婚姻状况：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E6085E" w14:textId="77777777" w:rsidR="00A8662E" w:rsidRPr="00CC54E3" w:rsidRDefault="00A8662E" w:rsidP="000B5B57">
            <w:pPr>
              <w:spacing w:before="0" w:after="0" w:line="400" w:lineRule="exact"/>
              <w:ind w:firstLineChars="100" w:firstLine="2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喜欢的品牌：</w:t>
            </w:r>
          </w:p>
        </w:tc>
      </w:tr>
      <w:tr w:rsidR="00A8662E" w:rsidRPr="00CC54E3" w14:paraId="30D998C8" w14:textId="77777777" w:rsidTr="000B5B57">
        <w:trPr>
          <w:trHeight w:val="36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3A944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>孩子情况：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16FC5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6193D2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C6FDAF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EF1ED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color w:val="000000"/>
                <w:lang w:val="en-US"/>
              </w:rPr>
              <w:t>信仰／追求：</w:t>
            </w:r>
          </w:p>
        </w:tc>
      </w:tr>
      <w:tr w:rsidR="00A8662E" w:rsidRPr="00CC54E3" w14:paraId="67FD1D48" w14:textId="77777777" w:rsidTr="000B5B57">
        <w:trPr>
          <w:trHeight w:val="762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71567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简短一句话描述该用户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（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将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下方用户描述更换成</w:t>
            </w: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>你的</w:t>
            </w:r>
            <w:r w:rsidRPr="00CC54E3"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  <w:t>用户描述）</w:t>
            </w:r>
          </w:p>
        </w:tc>
      </w:tr>
      <w:tr w:rsidR="00A8662E" w:rsidRPr="00CC54E3" w14:paraId="6788B91F" w14:textId="77777777" w:rsidTr="000B5B57">
        <w:trPr>
          <w:trHeight w:val="74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3F93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i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>举例：</w:t>
            </w:r>
          </w:p>
          <w:p w14:paraId="1EE8E43D" w14:textId="77777777" w:rsidR="00A8662E" w:rsidRPr="00CC54E3" w:rsidRDefault="00A8662E" w:rsidP="000B5B57">
            <w:pPr>
              <w:spacing w:before="0" w:after="0" w:line="400" w:lineRule="exact"/>
              <w:ind w:firstLine="44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i/>
                <w:color w:val="000000"/>
                <w:lang w:val="en-US"/>
              </w:rPr>
              <w:t xml:space="preserve">　追求家庭的幸福。喜欢讨论办公室八卦，工作清闲，对两性问题有许多看法，与丈夫婆婆关系紧张，但是因为孩子的牵绊，又无可能只能妥协，鞋子和包包是投入最大的两个消费，爱看韩剧，家庭和工作的不顺利，常常只能通过找朋友逛街和写作去发泄，手机淘宝、小红书是常用的软件；</w:t>
            </w:r>
          </w:p>
        </w:tc>
      </w:tr>
      <w:tr w:rsidR="00A8662E" w:rsidRPr="00CC54E3" w14:paraId="0EF1524A" w14:textId="77777777" w:rsidTr="000B5B57">
        <w:trPr>
          <w:trHeight w:val="446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2C69D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A1B2C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0C12125E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AEE8931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Prat2：Demand（需求验证）</w:t>
            </w:r>
          </w:p>
        </w:tc>
      </w:tr>
      <w:tr w:rsidR="00A8662E" w:rsidRPr="00CC54E3" w14:paraId="58AF17D3" w14:textId="77777777" w:rsidTr="000B5B57">
        <w:trPr>
          <w:trHeight w:val="100"/>
        </w:trPr>
        <w:tc>
          <w:tcPr>
            <w:tcW w:w="297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75367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275330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6626E38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31ED1E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 xml:space="preserve"> 1）他遇到了什么问题</w:t>
            </w:r>
          </w:p>
        </w:tc>
      </w:tr>
      <w:tr w:rsidR="00A8662E" w:rsidRPr="00CC54E3" w14:paraId="752DF267" w14:textId="77777777" w:rsidTr="000B5B57">
        <w:trPr>
          <w:trHeight w:val="1117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2B176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90EAABC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962C2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2）他现在是怎么解决这些问题的</w:t>
            </w:r>
          </w:p>
        </w:tc>
      </w:tr>
      <w:tr w:rsidR="00A8662E" w:rsidRPr="00CC54E3" w14:paraId="2E4ECF9E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8A452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7084B634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5F4685C3" w14:textId="77777777" w:rsidTr="000B5B57">
        <w:trPr>
          <w:trHeight w:val="36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7FBB70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3）他对现有解决方式的评价</w:t>
            </w:r>
          </w:p>
        </w:tc>
      </w:tr>
      <w:tr w:rsidR="00A8662E" w:rsidRPr="00CC54E3" w14:paraId="14B75B68" w14:textId="77777777" w:rsidTr="000B5B57">
        <w:trPr>
          <w:trHeight w:val="108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866E05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53378A09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  <w:tr w:rsidR="00A8662E" w:rsidRPr="00CC54E3" w14:paraId="2E9ACAAD" w14:textId="77777777" w:rsidTr="000B5B57">
        <w:trPr>
          <w:trHeight w:val="405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A59FB" w14:textId="77777777" w:rsidR="00A8662E" w:rsidRPr="00CC54E3" w:rsidRDefault="00A8662E" w:rsidP="000B5B57">
            <w:pPr>
              <w:spacing w:before="0" w:after="0" w:line="400" w:lineRule="exact"/>
              <w:rPr>
                <w:rFonts w:ascii="SimSun" w:eastAsia="SimSun" w:hAnsi="SimSun" w:cs="Times New Roman"/>
                <w:b/>
                <w:bCs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b/>
                <w:bCs/>
                <w:color w:val="000000"/>
              </w:rPr>
              <w:t>4）他对你的解决方式的评价</w:t>
            </w:r>
          </w:p>
        </w:tc>
      </w:tr>
      <w:tr w:rsidR="00A8662E" w:rsidRPr="00CC54E3" w14:paraId="113C24F5" w14:textId="77777777" w:rsidTr="000B5B57">
        <w:trPr>
          <w:trHeight w:val="720"/>
        </w:trPr>
        <w:tc>
          <w:tcPr>
            <w:tcW w:w="10490" w:type="dxa"/>
            <w:gridSpan w:val="2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E162F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  <w:p w14:paraId="4B85B98D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  <w:p w14:paraId="642C4411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auto"/>
                <w:lang w:val="en-US"/>
              </w:rPr>
            </w:pPr>
          </w:p>
        </w:tc>
      </w:tr>
      <w:tr w:rsidR="00A8662E" w:rsidRPr="00CC54E3" w14:paraId="237E9B49" w14:textId="77777777" w:rsidTr="000B5B57">
        <w:trPr>
          <w:trHeight w:val="380"/>
        </w:trPr>
        <w:tc>
          <w:tcPr>
            <w:tcW w:w="297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28A3E" w14:textId="77777777" w:rsidR="00A8662E" w:rsidRPr="00CC54E3" w:rsidRDefault="00A8662E" w:rsidP="000B5B57">
            <w:pPr>
              <w:spacing w:before="0" w:after="0" w:line="400" w:lineRule="exact"/>
              <w:ind w:firstLineChars="300" w:firstLine="720"/>
              <w:rPr>
                <w:rFonts w:ascii="SimSun" w:eastAsia="SimSun" w:hAnsi="SimSun" w:cs="Times New Roman"/>
                <w:color w:val="auto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auto"/>
                <w:lang w:val="en-US"/>
              </w:rPr>
              <w:t xml:space="preserve">　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E520E" w14:textId="77777777" w:rsidR="00A8662E" w:rsidRPr="00CC54E3" w:rsidRDefault="00A8662E" w:rsidP="000B5B57">
            <w:pPr>
              <w:spacing w:before="0" w:after="0" w:line="400" w:lineRule="exact"/>
              <w:ind w:firstLine="480"/>
              <w:rPr>
                <w:rFonts w:ascii="SimSun" w:eastAsia="SimSun" w:hAnsi="SimSun" w:cs="Times New Roman"/>
                <w:color w:val="000000"/>
                <w:lang w:val="en-US"/>
              </w:rPr>
            </w:pPr>
            <w:r w:rsidRPr="00CC54E3">
              <w:rPr>
                <w:rFonts w:ascii="SimSun" w:eastAsia="SimSun" w:hAnsi="SimSun" w:cs="Times New Roman" w:hint="eastAsia"/>
                <w:color w:val="000000"/>
                <w:lang w:val="en-US"/>
              </w:rPr>
              <w:t xml:space="preserve">　</w:t>
            </w:r>
          </w:p>
        </w:tc>
      </w:tr>
    </w:tbl>
    <w:p w14:paraId="35D43604" w14:textId="46843BEC" w:rsidR="000D216F" w:rsidRPr="00CC54E3" w:rsidRDefault="000D216F" w:rsidP="00E51E93">
      <w:pPr>
        <w:spacing w:before="0" w:after="0" w:line="400" w:lineRule="exact"/>
        <w:rPr>
          <w:rFonts w:ascii="SimSun" w:eastAsia="SimSun" w:hAnsi="SimSun"/>
          <w:color w:val="000000" w:themeColor="text1"/>
          <w:lang w:val="en-US" w:eastAsia="ja-JP"/>
        </w:rPr>
      </w:pPr>
    </w:p>
    <w:p w14:paraId="5ABB5E45" w14:textId="27A21686" w:rsidR="00EB3259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  <w:r w:rsidRPr="00CC54E3">
        <w:rPr>
          <w:rFonts w:ascii="SimSun" w:eastAsia="SimSun" w:hAnsi="SimSun"/>
          <w:color w:val="000000" w:themeColor="text1"/>
          <w:lang w:val="en-US" w:eastAsia="ja-JP"/>
        </w:rPr>
        <w:br w:type="page"/>
      </w:r>
    </w:p>
    <w:p w14:paraId="1046CF4D" w14:textId="77777777" w:rsidR="000D216F" w:rsidRPr="00CC54E3" w:rsidRDefault="000D216F" w:rsidP="000D216F">
      <w:pPr>
        <w:spacing w:before="0" w:after="0" w:line="240" w:lineRule="auto"/>
        <w:rPr>
          <w:rFonts w:ascii="SimSun" w:eastAsia="SimSun" w:hAnsi="SimSun"/>
          <w:color w:val="000000" w:themeColor="text1"/>
          <w:lang w:val="en-US" w:eastAsia="ja-JP"/>
        </w:rPr>
      </w:pPr>
    </w:p>
    <w:p w14:paraId="2C99EE5E" w14:textId="12151A65" w:rsidR="008A7570" w:rsidRPr="00CC54E3" w:rsidRDefault="002F055C" w:rsidP="00AF02D5">
      <w:pPr>
        <w:pStyle w:val="1"/>
      </w:pPr>
      <w:bookmarkStart w:id="8" w:name="_提出你的最终想法"/>
      <w:bookmarkStart w:id="9" w:name="_提出你的最终想法_1"/>
      <w:bookmarkStart w:id="10" w:name="_用户验证结果分析"/>
      <w:bookmarkEnd w:id="8"/>
      <w:bookmarkEnd w:id="9"/>
      <w:bookmarkEnd w:id="10"/>
      <w:r w:rsidRPr="00CC54E3">
        <w:rPr>
          <w:rFonts w:hint="eastAsia"/>
        </w:rPr>
        <w:t>需求</w:t>
      </w:r>
      <w:r w:rsidR="008A7570" w:rsidRPr="00CC54E3">
        <w:t>分析</w:t>
      </w:r>
    </w:p>
    <w:p w14:paraId="1350EA6E" w14:textId="1CECCF3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根据访谈</w:t>
      </w:r>
      <w:r w:rsidRPr="00CC54E3">
        <w:rPr>
          <w:rFonts w:ascii="SimSun" w:eastAsia="SimSun" w:hAnsi="SimSun"/>
          <w:color w:val="000000" w:themeColor="text1"/>
        </w:rPr>
        <w:t>进行需求的提炼，讲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提及的</w:t>
      </w:r>
      <w:r w:rsidRPr="00CC54E3">
        <w:rPr>
          <w:rFonts w:ascii="SimSun" w:eastAsia="SimSun" w:hAnsi="SimSun" w:hint="eastAsia"/>
          <w:color w:val="000000" w:themeColor="text1"/>
        </w:rPr>
        <w:t>问题</w:t>
      </w:r>
      <w:r w:rsidRPr="00CC54E3">
        <w:rPr>
          <w:rFonts w:ascii="SimSun" w:eastAsia="SimSun" w:hAnsi="SimSun"/>
          <w:color w:val="000000" w:themeColor="text1"/>
        </w:rPr>
        <w:t>进行分类</w:t>
      </w:r>
      <w:r w:rsidR="00217263" w:rsidRPr="00CC54E3">
        <w:rPr>
          <w:rFonts w:ascii="SimSun" w:eastAsia="SimSun" w:hAnsi="SimSun"/>
          <w:color w:val="000000" w:themeColor="text1"/>
        </w:rPr>
        <w:t>（包含3</w:t>
      </w:r>
      <w:r w:rsidR="00217263" w:rsidRPr="00CC54E3">
        <w:rPr>
          <w:rFonts w:ascii="SimSun" w:eastAsia="SimSun" w:hAnsi="SimSun" w:hint="eastAsia"/>
          <w:color w:val="000000" w:themeColor="text1"/>
        </w:rPr>
        <w:t>个及以上</w:t>
      </w:r>
      <w:r w:rsidR="00217263" w:rsidRPr="00CC54E3">
        <w:rPr>
          <w:rFonts w:ascii="SimSun" w:eastAsia="SimSun" w:hAnsi="SimSun"/>
          <w:color w:val="000000" w:themeColor="text1"/>
        </w:rPr>
        <w:t>核心</w:t>
      </w:r>
      <w:r w:rsidR="00217263" w:rsidRPr="00CC54E3">
        <w:rPr>
          <w:rFonts w:ascii="SimSun" w:eastAsia="SimSun" w:hAnsi="SimSun" w:hint="eastAsia"/>
          <w:color w:val="000000" w:themeColor="text1"/>
        </w:rPr>
        <w:t>痛</w:t>
      </w:r>
      <w:r w:rsidR="00217263" w:rsidRPr="00CC54E3">
        <w:rPr>
          <w:rFonts w:ascii="SimSun" w:eastAsia="SimSun" w:hAnsi="SimSun"/>
          <w:color w:val="000000" w:themeColor="text1"/>
        </w:rPr>
        <w:t>点</w:t>
      </w:r>
      <w:r w:rsidR="00217263" w:rsidRPr="00CC54E3">
        <w:rPr>
          <w:rFonts w:ascii="SimSun" w:eastAsia="SimSun" w:hAnsi="SimSun" w:hint="eastAsia"/>
          <w:color w:val="000000" w:themeColor="text1"/>
        </w:rPr>
        <w:t>问题</w:t>
      </w:r>
      <w:r w:rsidR="00217263" w:rsidRPr="00CC54E3">
        <w:rPr>
          <w:rFonts w:ascii="SimSun" w:eastAsia="SimSun" w:hAnsi="SimSun"/>
          <w:color w:val="000000" w:themeColor="text1"/>
        </w:rPr>
        <w:t>）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按照</w:t>
      </w:r>
      <w:r w:rsidRPr="00CC54E3">
        <w:rPr>
          <w:rFonts w:ascii="SimSun" w:eastAsia="SimSun" w:hAnsi="SimSun"/>
          <w:color w:val="000000" w:themeColor="text1"/>
        </w:rPr>
        <w:t>提及人次进行排序，并</w:t>
      </w:r>
      <w:r w:rsidRPr="00CC54E3">
        <w:rPr>
          <w:rFonts w:ascii="SimSun" w:eastAsia="SimSun" w:hAnsi="SimSun" w:hint="eastAsia"/>
          <w:color w:val="000000" w:themeColor="text1"/>
        </w:rPr>
        <w:t>逐一</w:t>
      </w:r>
      <w:r w:rsidRPr="00CC54E3">
        <w:rPr>
          <w:rFonts w:ascii="SimSun" w:eastAsia="SimSun" w:hAnsi="SimSun"/>
          <w:color w:val="000000" w:themeColor="text1"/>
        </w:rPr>
        <w:t>分析用户背后的需求。</w:t>
      </w:r>
    </w:p>
    <w:p w14:paraId="078B6E6E" w14:textId="77777777" w:rsidR="000D216F" w:rsidRPr="00CC54E3" w:rsidRDefault="000D216F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tbl>
      <w:tblPr>
        <w:tblStyle w:val="afc"/>
        <w:tblW w:w="0" w:type="auto"/>
        <w:jc w:val="center"/>
        <w:tblLook w:val="04A0" w:firstRow="1" w:lastRow="0" w:firstColumn="1" w:lastColumn="0" w:noHBand="0" w:noVBand="1"/>
      </w:tblPr>
      <w:tblGrid>
        <w:gridCol w:w="3046"/>
        <w:gridCol w:w="1403"/>
        <w:gridCol w:w="1529"/>
        <w:gridCol w:w="3759"/>
      </w:tblGrid>
      <w:tr w:rsidR="006300E1" w:rsidRPr="00CC54E3" w14:paraId="54EB6B77" w14:textId="77777777" w:rsidTr="000D216F">
        <w:trPr>
          <w:trHeight w:val="577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7225BEA" w14:textId="3887028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</w:t>
            </w:r>
            <w:r w:rsidR="000F7EBE" w:rsidRPr="00CC54E3">
              <w:rPr>
                <w:rFonts w:ascii="SimSun" w:eastAsia="SimSun" w:hAnsi="SimSun" w:hint="eastAsia"/>
                <w:color w:val="000000" w:themeColor="text1"/>
              </w:rPr>
              <w:t>痛点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问题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7C2D1C29" w14:textId="2486CC39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提及用户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99E5058" w14:textId="4C1405B5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提及人次</w:t>
            </w:r>
          </w:p>
        </w:tc>
        <w:tc>
          <w:tcPr>
            <w:tcW w:w="3822" w:type="dxa"/>
            <w:shd w:val="clear" w:color="auto" w:fill="D9D9D9" w:themeFill="background1" w:themeFillShade="D9"/>
            <w:vAlign w:val="center"/>
          </w:tcPr>
          <w:p w14:paraId="797D3F1E" w14:textId="01A4F567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需求分析</w:t>
            </w:r>
          </w:p>
        </w:tc>
      </w:tr>
      <w:tr w:rsidR="006300E1" w:rsidRPr="00CC54E3" w14:paraId="78EB8A60" w14:textId="77777777" w:rsidTr="000D216F">
        <w:trPr>
          <w:jc w:val="center"/>
        </w:trPr>
        <w:tc>
          <w:tcPr>
            <w:tcW w:w="3114" w:type="dxa"/>
            <w:vAlign w:val="center"/>
          </w:tcPr>
          <w:p w14:paraId="6686A0F3" w14:textId="7EA596CD" w:rsidR="008A7570" w:rsidRPr="00CC54E3" w:rsidRDefault="008A7570" w:rsidP="000D216F">
            <w:pPr>
              <w:spacing w:before="0" w:after="0" w:line="400" w:lineRule="exact"/>
              <w:jc w:val="both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例：</w:t>
            </w:r>
            <w:r w:rsidRPr="00CC54E3">
              <w:rPr>
                <w:rFonts w:ascii="SimSun" w:eastAsia="SimSun" w:hAnsi="SimSun"/>
                <w:color w:val="000000" w:themeColor="text1"/>
              </w:rPr>
              <w:t>加班多，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没有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</w:t>
            </w:r>
          </w:p>
        </w:tc>
        <w:tc>
          <w:tcPr>
            <w:tcW w:w="1417" w:type="dxa"/>
            <w:vAlign w:val="center"/>
          </w:tcPr>
          <w:p w14:paraId="55D9799F" w14:textId="4FED89CC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Sara、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小宇</w:t>
            </w:r>
          </w:p>
        </w:tc>
        <w:tc>
          <w:tcPr>
            <w:tcW w:w="1560" w:type="dxa"/>
            <w:vAlign w:val="center"/>
          </w:tcPr>
          <w:p w14:paraId="131B9F75" w14:textId="66CC464D" w:rsidR="008A7570" w:rsidRPr="00CC54E3" w:rsidRDefault="008A7570" w:rsidP="000D216F">
            <w:pPr>
              <w:spacing w:before="0" w:after="0" w:line="400" w:lineRule="exact"/>
              <w:jc w:val="center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/>
                <w:color w:val="000000" w:themeColor="text1"/>
              </w:rPr>
              <w:t>2</w:t>
            </w:r>
          </w:p>
        </w:tc>
        <w:tc>
          <w:tcPr>
            <w:tcW w:w="3822" w:type="dxa"/>
            <w:vAlign w:val="center"/>
          </w:tcPr>
          <w:p w14:paraId="24C8F153" w14:textId="3E83249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碎片化</w:t>
            </w:r>
            <w:r w:rsidRPr="00CC54E3">
              <w:rPr>
                <w:rFonts w:ascii="SimSun" w:eastAsia="SimSun" w:hAnsi="SimSun"/>
                <w:color w:val="000000" w:themeColor="text1"/>
              </w:rPr>
              <w:t>学习，课程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时长缩短</w:t>
            </w:r>
            <w:r w:rsidRPr="00CC54E3">
              <w:rPr>
                <w:rFonts w:ascii="SimSun" w:eastAsia="SimSun" w:hAnsi="SimSun"/>
                <w:color w:val="000000" w:themeColor="text1"/>
              </w:rPr>
              <w:t>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不能</w:t>
            </w:r>
            <w:r w:rsidRPr="00CC54E3">
              <w:rPr>
                <w:rFonts w:ascii="SimSun" w:eastAsia="SimSun" w:hAnsi="SimSun"/>
                <w:color w:val="000000" w:themeColor="text1"/>
              </w:rPr>
              <w:t>太能，在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休息</w:t>
            </w:r>
            <w:r w:rsidRPr="00CC54E3">
              <w:rPr>
                <w:rFonts w:ascii="SimSun" w:eastAsia="SimSun" w:hAnsi="SimSun"/>
                <w:color w:val="000000" w:themeColor="text1"/>
              </w:rPr>
              <w:t>间隙也能够让学习；</w:t>
            </w:r>
          </w:p>
          <w:p w14:paraId="25C1050D" w14:textId="46401A2A" w:rsidR="008A7570" w:rsidRPr="00CC54E3" w:rsidRDefault="008A7570" w:rsidP="00401487">
            <w:pPr>
              <w:pStyle w:val="a"/>
              <w:numPr>
                <w:ilvl w:val="0"/>
                <w:numId w:val="16"/>
              </w:numPr>
              <w:ind w:firstLine="480"/>
              <w:rPr>
                <w:rFonts w:ascii="SimSun" w:eastAsia="SimSun" w:hAnsi="SimSun"/>
                <w:color w:val="000000" w:themeColor="text1"/>
              </w:rPr>
            </w:pPr>
            <w:r w:rsidRPr="00CC54E3">
              <w:rPr>
                <w:rFonts w:ascii="SimSun" w:eastAsia="SimSun" w:hAnsi="SimSun" w:hint="eastAsia"/>
                <w:color w:val="000000" w:themeColor="text1"/>
              </w:rPr>
              <w:t>自由安排</w:t>
            </w:r>
            <w:r w:rsidRPr="00CC54E3">
              <w:rPr>
                <w:rFonts w:ascii="SimSun" w:eastAsia="SimSun" w:hAnsi="SimSun"/>
                <w:color w:val="000000" w:themeColor="text1"/>
              </w:rPr>
              <w:t>时间学习，不规定上课时间，</w:t>
            </w:r>
            <w:r w:rsidRPr="00CC54E3">
              <w:rPr>
                <w:rFonts w:ascii="SimSun" w:eastAsia="SimSun" w:hAnsi="SimSun" w:hint="eastAsia"/>
                <w:color w:val="000000" w:themeColor="text1"/>
              </w:rPr>
              <w:t>有时间</w:t>
            </w:r>
            <w:r w:rsidRPr="00CC54E3">
              <w:rPr>
                <w:rFonts w:ascii="SimSun" w:eastAsia="SimSun" w:hAnsi="SimSun"/>
                <w:color w:val="000000" w:themeColor="text1"/>
              </w:rPr>
              <w:t>就可以学习；</w:t>
            </w:r>
          </w:p>
        </w:tc>
      </w:tr>
      <w:tr w:rsidR="006300E1" w:rsidRPr="00CC54E3" w14:paraId="0DAEB591" w14:textId="77777777" w:rsidTr="000D216F">
        <w:trPr>
          <w:trHeight w:val="1429"/>
          <w:jc w:val="center"/>
        </w:trPr>
        <w:tc>
          <w:tcPr>
            <w:tcW w:w="3114" w:type="dxa"/>
          </w:tcPr>
          <w:p w14:paraId="7F289017" w14:textId="230EC5BE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22CAF1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7455B5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ACD3673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5398A24" w14:textId="77777777" w:rsidTr="000D216F">
        <w:trPr>
          <w:trHeight w:val="1443"/>
          <w:jc w:val="center"/>
        </w:trPr>
        <w:tc>
          <w:tcPr>
            <w:tcW w:w="3114" w:type="dxa"/>
          </w:tcPr>
          <w:p w14:paraId="027842B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AA3FB1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5FE452F5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54F7B4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68F9D41C" w14:textId="77777777" w:rsidTr="000D216F">
        <w:trPr>
          <w:trHeight w:val="1554"/>
          <w:jc w:val="center"/>
        </w:trPr>
        <w:tc>
          <w:tcPr>
            <w:tcW w:w="3114" w:type="dxa"/>
          </w:tcPr>
          <w:p w14:paraId="6B75731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13CE699F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70B6A7E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2A53B956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07097FF9" w14:textId="77777777" w:rsidTr="000D216F">
        <w:trPr>
          <w:trHeight w:val="1569"/>
          <w:jc w:val="center"/>
        </w:trPr>
        <w:tc>
          <w:tcPr>
            <w:tcW w:w="3114" w:type="dxa"/>
          </w:tcPr>
          <w:p w14:paraId="33EEEC18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6FE4183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C825C2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50166ABC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  <w:tr w:rsidR="006300E1" w:rsidRPr="00CC54E3" w14:paraId="40C585F2" w14:textId="77777777" w:rsidTr="000D216F">
        <w:trPr>
          <w:trHeight w:val="1498"/>
          <w:jc w:val="center"/>
        </w:trPr>
        <w:tc>
          <w:tcPr>
            <w:tcW w:w="3114" w:type="dxa"/>
          </w:tcPr>
          <w:p w14:paraId="7868349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417" w:type="dxa"/>
          </w:tcPr>
          <w:p w14:paraId="50B6F2D4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1560" w:type="dxa"/>
          </w:tcPr>
          <w:p w14:paraId="158E84A9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  <w:tc>
          <w:tcPr>
            <w:tcW w:w="3822" w:type="dxa"/>
          </w:tcPr>
          <w:p w14:paraId="1784127A" w14:textId="77777777" w:rsidR="008A7570" w:rsidRPr="00CC54E3" w:rsidRDefault="008A7570" w:rsidP="000D216F">
            <w:pPr>
              <w:spacing w:before="0" w:after="0" w:line="400" w:lineRule="exact"/>
              <w:ind w:firstLine="480"/>
              <w:jc w:val="center"/>
              <w:rPr>
                <w:rFonts w:ascii="SimSun" w:eastAsia="SimSun" w:hAnsi="SimSun"/>
                <w:color w:val="000000" w:themeColor="text1"/>
              </w:rPr>
            </w:pPr>
          </w:p>
        </w:tc>
      </w:tr>
    </w:tbl>
    <w:p w14:paraId="63267D03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48FAD59E" w14:textId="77777777" w:rsidR="008A7570" w:rsidRPr="00CC54E3" w:rsidRDefault="008A7570" w:rsidP="00D42B46">
      <w:pPr>
        <w:spacing w:before="0" w:after="0" w:line="400" w:lineRule="exact"/>
        <w:ind w:firstLine="480"/>
        <w:rPr>
          <w:rFonts w:ascii="SimSun" w:eastAsia="SimSun" w:hAnsi="SimSun"/>
        </w:rPr>
      </w:pPr>
    </w:p>
    <w:p w14:paraId="689416F9" w14:textId="204E4EF0" w:rsidR="00376089" w:rsidRPr="00CC54E3" w:rsidRDefault="000F7EBE" w:rsidP="00AF02D5">
      <w:pPr>
        <w:pStyle w:val="1"/>
      </w:pPr>
      <w:bookmarkStart w:id="11" w:name="_提出你的最终想法_2"/>
      <w:bookmarkStart w:id="12" w:name="_提出你的最终想法_3"/>
      <w:bookmarkEnd w:id="11"/>
      <w:bookmarkEnd w:id="12"/>
      <w:r w:rsidRPr="00CC54E3">
        <w:rPr>
          <w:rFonts w:hint="eastAsia"/>
        </w:rPr>
        <w:t>最终产品</w:t>
      </w:r>
      <w:r w:rsidRPr="00CC54E3">
        <w:rPr>
          <w:rFonts w:hint="eastAsia"/>
          <w:lang w:eastAsia="zh-CN"/>
        </w:rPr>
        <w:t>Idea</w:t>
      </w:r>
    </w:p>
    <w:p w14:paraId="3112FA88" w14:textId="5A1D7E66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Hey</w:t>
      </w:r>
      <w:r w:rsidRPr="00CC54E3">
        <w:rPr>
          <w:rFonts w:ascii="SimSun" w:eastAsia="SimSun" w:hAnsi="SimSun"/>
          <w:color w:val="000000" w:themeColor="text1"/>
        </w:rPr>
        <w:t>！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你来到这一步，</w:t>
      </w:r>
      <w:r w:rsidRPr="00CC54E3">
        <w:rPr>
          <w:rFonts w:ascii="SimSun" w:eastAsia="SimSun" w:hAnsi="SimSun" w:hint="eastAsia"/>
          <w:color w:val="000000" w:themeColor="text1"/>
        </w:rPr>
        <w:t>想法</w:t>
      </w:r>
      <w:r w:rsidRPr="00CC54E3">
        <w:rPr>
          <w:rFonts w:ascii="SimSun" w:eastAsia="SimSun" w:hAnsi="SimSun"/>
          <w:color w:val="000000" w:themeColor="text1"/>
        </w:rPr>
        <w:t>验证到过程是</w:t>
      </w:r>
      <w:r w:rsidRPr="00CC54E3">
        <w:rPr>
          <w:rFonts w:ascii="SimSun" w:eastAsia="SimSun" w:hAnsi="SimSun" w:hint="eastAsia"/>
          <w:color w:val="000000" w:themeColor="text1"/>
        </w:rPr>
        <w:t>需要</w:t>
      </w:r>
      <w:r w:rsidRPr="00CC54E3">
        <w:rPr>
          <w:rFonts w:ascii="SimSun" w:eastAsia="SimSun" w:hAnsi="SimSun"/>
          <w:color w:val="000000" w:themeColor="text1"/>
        </w:rPr>
        <w:t>下很多</w:t>
      </w:r>
      <w:r w:rsidRPr="00CC54E3">
        <w:rPr>
          <w:rFonts w:ascii="SimSun" w:eastAsia="SimSun" w:hAnsi="SimSun" w:hint="eastAsia"/>
          <w:color w:val="000000" w:themeColor="text1"/>
        </w:rPr>
        <w:t>功夫</w:t>
      </w:r>
      <w:r w:rsidRPr="00CC54E3">
        <w:rPr>
          <w:rFonts w:ascii="SimSun" w:eastAsia="SimSun" w:hAnsi="SimSun"/>
          <w:color w:val="000000" w:themeColor="text1"/>
        </w:rPr>
        <w:t>的，</w:t>
      </w:r>
      <w:r w:rsidRPr="00CC54E3">
        <w:rPr>
          <w:rFonts w:ascii="SimSun" w:eastAsia="SimSun" w:hAnsi="SimSun" w:hint="eastAsia"/>
          <w:color w:val="000000" w:themeColor="text1"/>
        </w:rPr>
        <w:t>恭喜</w:t>
      </w:r>
      <w:r w:rsidRPr="00CC54E3">
        <w:rPr>
          <w:rFonts w:ascii="SimSun" w:eastAsia="SimSun" w:hAnsi="SimSun"/>
          <w:color w:val="000000" w:themeColor="text1"/>
        </w:rPr>
        <w:t>你坚持了下来！</w:t>
      </w:r>
      <w:r w:rsidRPr="00CC54E3">
        <w:rPr>
          <w:rFonts w:ascii="SimSun" w:eastAsia="SimSun" w:hAnsi="SimSun" w:hint="eastAsia"/>
          <w:color w:val="000000" w:themeColor="text1"/>
        </w:rPr>
        <w:t>你</w:t>
      </w:r>
      <w:r w:rsidRPr="00CC54E3">
        <w:rPr>
          <w:rFonts w:ascii="SimSun" w:eastAsia="SimSun" w:hAnsi="SimSun"/>
          <w:color w:val="000000" w:themeColor="text1"/>
        </w:rPr>
        <w:t>的用户画像越来越清晰，</w:t>
      </w:r>
      <w:r w:rsidRPr="00CC54E3">
        <w:rPr>
          <w:rFonts w:ascii="SimSun" w:eastAsia="SimSun" w:hAnsi="SimSun" w:hint="eastAsia"/>
          <w:color w:val="000000" w:themeColor="text1"/>
        </w:rPr>
        <w:t>你提出</w:t>
      </w:r>
      <w:r w:rsidRPr="00CC54E3">
        <w:rPr>
          <w:rFonts w:ascii="SimSun" w:eastAsia="SimSun" w:hAnsi="SimSun"/>
          <w:color w:val="000000" w:themeColor="text1"/>
        </w:rPr>
        <w:t>的Idea是他们所需要的么？</w:t>
      </w:r>
      <w:r w:rsidRPr="00CC54E3">
        <w:rPr>
          <w:rFonts w:ascii="SimSun" w:eastAsia="SimSun" w:hAnsi="SimSun" w:hint="eastAsia"/>
          <w:color w:val="000000" w:themeColor="text1"/>
        </w:rPr>
        <w:t>还有</w:t>
      </w:r>
      <w:r w:rsidRPr="00CC54E3">
        <w:rPr>
          <w:rFonts w:ascii="SimSun" w:eastAsia="SimSun" w:hAnsi="SimSun"/>
          <w:color w:val="000000" w:themeColor="text1"/>
        </w:rPr>
        <w:t>什么需要调整的</w:t>
      </w:r>
      <w:r w:rsidRPr="00CC54E3">
        <w:rPr>
          <w:rFonts w:ascii="SimSun" w:eastAsia="SimSun" w:hAnsi="SimSun" w:hint="eastAsia"/>
          <w:color w:val="000000" w:themeColor="text1"/>
        </w:rPr>
        <w:t>吗</w:t>
      </w:r>
      <w:r w:rsidRPr="00CC54E3">
        <w:rPr>
          <w:rFonts w:ascii="SimSun" w:eastAsia="SimSun" w:hAnsi="SimSun"/>
          <w:color w:val="000000" w:themeColor="text1"/>
        </w:rPr>
        <w:t>？</w:t>
      </w:r>
      <w:r w:rsidRPr="00CC54E3">
        <w:rPr>
          <w:rFonts w:ascii="SimSun" w:eastAsia="SimSun" w:hAnsi="SimSun" w:hint="eastAsia"/>
          <w:color w:val="000000" w:themeColor="text1"/>
        </w:rPr>
        <w:t>根据</w:t>
      </w:r>
      <w:r w:rsidRPr="00CC54E3">
        <w:rPr>
          <w:rFonts w:ascii="SimSun" w:eastAsia="SimSun" w:hAnsi="SimSun"/>
          <w:color w:val="000000" w:themeColor="text1"/>
        </w:rPr>
        <w:t>上述的报告，</w:t>
      </w:r>
      <w:r w:rsidR="000F7EBE" w:rsidRPr="00CC54E3">
        <w:rPr>
          <w:rFonts w:ascii="SimSun" w:eastAsia="SimSun" w:hAnsi="SimSun" w:hint="eastAsia"/>
          <w:color w:val="000000" w:themeColor="text1"/>
        </w:rPr>
        <w:t>挑选提及次数最多的3个痛点问题，重新调整你的解决方案。</w:t>
      </w:r>
    </w:p>
    <w:p w14:paraId="650CE77B" w14:textId="77777777" w:rsidR="00376089" w:rsidRPr="00CC54E3" w:rsidRDefault="00376089" w:rsidP="00D42B46">
      <w:pPr>
        <w:spacing w:before="0" w:after="0" w:line="400" w:lineRule="exact"/>
        <w:ind w:firstLine="480"/>
        <w:rPr>
          <w:rFonts w:ascii="SimSun" w:eastAsia="SimSun" w:hAnsi="SimSun"/>
          <w:color w:val="000000" w:themeColor="text1"/>
        </w:rPr>
      </w:pPr>
    </w:p>
    <w:p w14:paraId="0761F214" w14:textId="6A0880C5" w:rsidR="00137B97" w:rsidRPr="00863B79" w:rsidRDefault="00863B79" w:rsidP="00863B79">
      <w:pPr>
        <w:ind w:firstLine="48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1）</w:t>
      </w:r>
      <w:r w:rsidR="00137B97" w:rsidRPr="00863B79">
        <w:rPr>
          <w:rFonts w:ascii="SimSun" w:eastAsia="SimSun" w:hAnsi="SimSun" w:hint="eastAsia"/>
          <w:color w:val="000000" w:themeColor="text1"/>
        </w:rPr>
        <w:t>根据</w:t>
      </w:r>
      <w:r w:rsidR="00137B97" w:rsidRPr="00863B79">
        <w:rPr>
          <w:rFonts w:ascii="SimSun" w:eastAsia="SimSun" w:hAnsi="SimSun"/>
          <w:color w:val="000000" w:themeColor="text1"/>
        </w:rPr>
        <w:t>以下结构</w:t>
      </w:r>
      <w:r w:rsidR="00137B97" w:rsidRPr="00863B79">
        <w:rPr>
          <w:rFonts w:ascii="SimSun" w:eastAsia="SimSun" w:hAnsi="SimSun" w:hint="eastAsia"/>
          <w:color w:val="000000" w:themeColor="text1"/>
        </w:rPr>
        <w:t>写出你</w:t>
      </w:r>
      <w:r w:rsidR="00137B97" w:rsidRPr="00863B79">
        <w:rPr>
          <w:rFonts w:ascii="SimSun" w:eastAsia="SimSun" w:hAnsi="SimSun"/>
          <w:color w:val="000000" w:themeColor="text1"/>
        </w:rPr>
        <w:t>的解决方案：</w:t>
      </w:r>
    </w:p>
    <w:p w14:paraId="37A9DD65" w14:textId="527B734B" w:rsidR="003028E4" w:rsidRPr="00CC54E3" w:rsidRDefault="003028E4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="00137B97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="00137B97" w:rsidRPr="00CC54E3">
        <w:rPr>
          <w:rFonts w:ascii="SimSun" w:eastAsia="SimSun" w:hAnsi="SimSun"/>
          <w:color w:val="2942D9"/>
          <w:u w:val="single"/>
        </w:rPr>
        <w:t>［人群</w:t>
      </w:r>
      <w:r w:rsidR="00137B97" w:rsidRPr="00CC54E3">
        <w:rPr>
          <w:rFonts w:ascii="SimSun" w:eastAsia="SimSun" w:hAnsi="SimSun" w:hint="eastAsia"/>
          <w:color w:val="2942D9"/>
          <w:u w:val="single"/>
        </w:rPr>
        <w:t>特征</w:t>
      </w:r>
      <w:r w:rsidR="00137B97" w:rsidRPr="00CC54E3">
        <w:rPr>
          <w:rFonts w:ascii="SimSun" w:eastAsia="SimSun" w:hAnsi="SimSun"/>
          <w:color w:val="2942D9"/>
          <w:u w:val="single"/>
        </w:rPr>
        <w:t>］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/>
          <w:color w:val="2942D9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产品特征1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产品特征2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>+</w:t>
      </w:r>
      <w:r w:rsidRPr="00CC54E3">
        <w:rPr>
          <w:rFonts w:ascii="SimSun" w:eastAsia="SimSun" w:hAnsi="SimSun"/>
          <w:color w:val="2942D9"/>
          <w:u w:val="single"/>
        </w:rPr>
        <w:t xml:space="preserve"> [</w:t>
      </w:r>
      <w:r w:rsidRPr="00CC54E3">
        <w:rPr>
          <w:rFonts w:ascii="SimSun" w:eastAsia="SimSun" w:hAnsi="SimSun" w:hint="eastAsia"/>
          <w:color w:val="2942D9"/>
          <w:u w:val="single"/>
        </w:rPr>
        <w:t>产品特征3</w:t>
      </w:r>
      <w:r w:rsidRPr="00CC54E3">
        <w:rPr>
          <w:rFonts w:ascii="SimSun" w:eastAsia="SimSun" w:hAnsi="SimSun"/>
          <w:color w:val="2942D9"/>
          <w:u w:val="single"/>
        </w:rPr>
        <w:t>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xx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Pr="00CC54E3">
        <w:rPr>
          <w:rFonts w:ascii="SimSun" w:eastAsia="SimSun" w:hAnsi="SimSun"/>
          <w:color w:val="000000" w:themeColor="text1"/>
          <w:u w:val="single"/>
        </w:rPr>
        <w:t>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1]+[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2]+[</w:t>
      </w:r>
      <w:r w:rsidRPr="00CC54E3">
        <w:rPr>
          <w:rFonts w:ascii="SimSun" w:eastAsia="SimSun" w:hAnsi="SimSun" w:hint="eastAsia"/>
          <w:color w:val="2942D9"/>
          <w:u w:val="single"/>
        </w:rPr>
        <w:t>高频痛点问题</w:t>
      </w:r>
      <w:r w:rsidRPr="00CC54E3">
        <w:rPr>
          <w:rFonts w:ascii="SimSun" w:eastAsia="SimSun" w:hAnsi="SimSun"/>
          <w:color w:val="2942D9"/>
          <w:u w:val="single"/>
        </w:rPr>
        <w:t>3]</w:t>
      </w:r>
      <w:r w:rsidRPr="00CC54E3">
        <w:rPr>
          <w:rFonts w:ascii="SimSun" w:eastAsia="SimSun" w:hAnsi="SimSun" w:hint="eastAsia"/>
          <w:color w:val="2942D9"/>
          <w:u w:val="single"/>
        </w:rPr>
        <w:t xml:space="preserve"> 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0F4B6918" w14:textId="2E7C326F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 w:hint="eastAsia"/>
          <w:color w:val="000000" w:themeColor="text1"/>
        </w:rPr>
        <w:t>请在</w:t>
      </w:r>
      <w:r w:rsidRPr="00CC54E3">
        <w:rPr>
          <w:rFonts w:ascii="SimSun" w:eastAsia="SimSun" w:hAnsi="SimSun"/>
          <w:color w:val="000000" w:themeColor="text1"/>
        </w:rPr>
        <w:t>此处填写你的解决方案：</w:t>
      </w:r>
    </w:p>
    <w:p w14:paraId="5B0B6E92" w14:textId="0866453E" w:rsidR="00137B97" w:rsidRPr="00CC54E3" w:rsidRDefault="00137B97" w:rsidP="00863B79">
      <w:pPr>
        <w:ind w:firstLineChars="200" w:firstLine="480"/>
        <w:rPr>
          <w:rFonts w:ascii="SimSun" w:eastAsia="SimSun" w:hAnsi="SimSun"/>
          <w:color w:val="000000" w:themeColor="text1"/>
        </w:rPr>
      </w:pPr>
      <w:r w:rsidRPr="00CC54E3">
        <w:rPr>
          <w:rFonts w:ascii="SimSun" w:eastAsia="SimSun" w:hAnsi="SimSun"/>
          <w:color w:val="000000" w:themeColor="text1"/>
        </w:rPr>
        <w:t>面对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人群</w:t>
      </w:r>
      <w:r w:rsidRPr="00CC54E3">
        <w:rPr>
          <w:rFonts w:ascii="SimSun" w:eastAsia="SimSun" w:hAnsi="SimSun"/>
          <w:color w:val="000000" w:themeColor="text1"/>
        </w:rPr>
        <w:t>（</w:t>
      </w:r>
      <w:r w:rsidRPr="00CC54E3">
        <w:rPr>
          <w:rFonts w:ascii="SimSun" w:eastAsia="SimSun" w:hAnsi="SimSun" w:hint="eastAsia"/>
          <w:color w:val="000000" w:themeColor="text1"/>
        </w:rPr>
        <w:t>用户</w:t>
      </w:r>
      <w:r w:rsidRPr="00CC54E3">
        <w:rPr>
          <w:rFonts w:ascii="SimSun" w:eastAsia="SimSun" w:hAnsi="SimSun"/>
          <w:color w:val="000000" w:themeColor="text1"/>
        </w:rPr>
        <w:t>），通过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</w:t>
      </w:r>
      <w:r w:rsidRPr="00CC54E3">
        <w:rPr>
          <w:rFonts w:ascii="SimSun" w:eastAsia="SimSun" w:hAnsi="SimSun"/>
          <w:color w:val="000000" w:themeColor="text1"/>
          <w:u w:val="single"/>
        </w:rPr>
        <w:t xml:space="preserve">       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方式</w:t>
      </w:r>
      <w:r w:rsidRPr="00CC54E3">
        <w:rPr>
          <w:rFonts w:ascii="SimSun" w:eastAsia="SimSun" w:hAnsi="SimSun"/>
          <w:color w:val="000000" w:themeColor="text1"/>
        </w:rPr>
        <w:t>，</w:t>
      </w:r>
      <w:r w:rsidRPr="00CC54E3">
        <w:rPr>
          <w:rFonts w:ascii="SimSun" w:eastAsia="SimSun" w:hAnsi="SimSun" w:hint="eastAsia"/>
          <w:color w:val="000000" w:themeColor="text1"/>
        </w:rPr>
        <w:t>解决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</w:t>
      </w:r>
      <w:r w:rsidRPr="00CC54E3">
        <w:rPr>
          <w:rFonts w:ascii="SimSun" w:eastAsia="SimSun" w:hAnsi="SimSun" w:hint="eastAsia"/>
          <w:color w:val="000000" w:themeColor="text1"/>
        </w:rPr>
        <w:t>过程中</w:t>
      </w:r>
      <w:r w:rsidR="00B01343" w:rsidRPr="00CC54E3">
        <w:rPr>
          <w:rFonts w:ascii="SimSun" w:eastAsia="SimSun" w:hAnsi="SimSun"/>
          <w:color w:val="000000" w:themeColor="text1"/>
          <w:u w:val="single"/>
        </w:rPr>
        <w:t xml:space="preserve">                                                            </w:t>
      </w:r>
      <w:r w:rsidRPr="00CC54E3">
        <w:rPr>
          <w:rFonts w:ascii="SimSun" w:eastAsia="SimSun" w:hAnsi="SimSun" w:hint="eastAsia"/>
          <w:color w:val="000000" w:themeColor="text1"/>
          <w:u w:val="single"/>
        </w:rPr>
        <w:t xml:space="preserve">  </w:t>
      </w:r>
      <w:r w:rsidRPr="00CC54E3">
        <w:rPr>
          <w:rFonts w:ascii="SimSun" w:eastAsia="SimSun" w:hAnsi="SimSun" w:hint="eastAsia"/>
          <w:color w:val="000000" w:themeColor="text1"/>
        </w:rPr>
        <w:t>的问题</w:t>
      </w:r>
      <w:r w:rsidRPr="00CC54E3">
        <w:rPr>
          <w:rFonts w:ascii="SimSun" w:eastAsia="SimSun" w:hAnsi="SimSun"/>
          <w:color w:val="000000" w:themeColor="text1"/>
        </w:rPr>
        <w:t>。</w:t>
      </w:r>
    </w:p>
    <w:p w14:paraId="567B015C" w14:textId="77777777" w:rsidR="00B01343" w:rsidRPr="00CC54E3" w:rsidRDefault="00B01343" w:rsidP="00B01343">
      <w:pPr>
        <w:ind w:left="480"/>
        <w:rPr>
          <w:rFonts w:ascii="SimSun" w:eastAsia="SimSun" w:hAnsi="SimSun"/>
          <w:color w:val="000000" w:themeColor="text1"/>
        </w:rPr>
      </w:pPr>
    </w:p>
    <w:p w14:paraId="18B66C6F" w14:textId="7D8ED94E" w:rsidR="007571CC" w:rsidRPr="00CC54E3" w:rsidRDefault="00B01343" w:rsidP="007571CC">
      <w:pPr>
        <w:spacing w:before="0" w:after="0" w:line="400" w:lineRule="exact"/>
        <w:ind w:firstLine="480"/>
        <w:rPr>
          <w:rFonts w:ascii="SimSun" w:eastAsia="SimSun" w:hAnsi="SimSun" w:cs="Hiragino Sans GB W3"/>
          <w:color w:val="000000" w:themeColor="text1"/>
          <w:lang w:val="en-US"/>
        </w:rPr>
      </w:pPr>
      <w:r w:rsidRPr="00CC54E3">
        <w:rPr>
          <w:rFonts w:ascii="SimSun" w:eastAsia="SimSun" w:hAnsi="SimSun" w:cs="Hiragino Sans GB W3"/>
          <w:color w:val="000000" w:themeColor="text1"/>
          <w:lang w:val="en-US"/>
        </w:rPr>
        <w:t>2</w:t>
      </w:r>
      <w:r w:rsidR="00863B79">
        <w:rPr>
          <w:rFonts w:ascii="SimSun" w:eastAsia="SimSun" w:hAnsi="SimSun" w:cs="Hiragino Sans GB W3"/>
          <w:color w:val="000000" w:themeColor="text1"/>
          <w:lang w:val="en-US"/>
        </w:rPr>
        <w:t>）</w:t>
      </w:r>
      <w:r w:rsidR="007571CC" w:rsidRPr="00CC54E3">
        <w:rPr>
          <w:rFonts w:ascii="SimSun" w:eastAsia="SimSun" w:hAnsi="SimSun" w:cs="Hiragino Sans GB W3" w:hint="eastAsia"/>
          <w:color w:val="000000" w:themeColor="text1"/>
          <w:lang w:val="en-US"/>
        </w:rPr>
        <w:t>请概述你如此调整的理由：</w:t>
      </w:r>
    </w:p>
    <w:p w14:paraId="51E8E519" w14:textId="246B659D" w:rsidR="007571CC" w:rsidRPr="00CC54E3" w:rsidRDefault="007571CC" w:rsidP="00C24175">
      <w:pPr>
        <w:spacing w:before="0" w:after="0" w:line="240" w:lineRule="auto"/>
        <w:rPr>
          <w:rFonts w:ascii="SimSun" w:eastAsia="SimSun" w:hAnsi="SimSun" w:cs="Hiragino Sans GB W3"/>
          <w:color w:val="000000" w:themeColor="text1"/>
          <w:lang w:val="en-US"/>
        </w:rPr>
      </w:pPr>
    </w:p>
    <w:sectPr w:rsidR="007571CC" w:rsidRPr="00CC54E3" w:rsidSect="000D216F">
      <w:headerReference w:type="default" r:id="rId14"/>
      <w:footerReference w:type="default" r:id="rId15"/>
      <w:headerReference w:type="first" r:id="rId16"/>
      <w:footerReference w:type="first" r:id="rId17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61EDDC" w14:textId="77777777" w:rsidR="00744C99" w:rsidRDefault="00744C9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0A8EF6E" w14:textId="77777777" w:rsidR="00744C99" w:rsidRDefault="00744C9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icrosoft YaHei Light">
    <w:panose1 w:val="020B0502040204020203"/>
    <w:charset w:val="86"/>
    <w:family w:val="auto"/>
    <w:pitch w:val="variable"/>
    <w:sig w:usb0="A00002BF" w:usb1="28CF0010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方正舒体">
    <w:altName w:val="宋体"/>
    <w:charset w:val="86"/>
    <w:family w:val="auto"/>
    <w:pitch w:val="variable"/>
    <w:sig w:usb0="00000003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0893D" w14:textId="346DFB14" w:rsidR="00355CEB" w:rsidRPr="00355CEB" w:rsidRDefault="00355CEB" w:rsidP="00A3667E">
    <w:pPr>
      <w:framePr w:w="1060" w:h="337" w:hRule="exact" w:wrap="none" w:vAnchor="text" w:hAnchor="page" w:x="5422" w:y="242"/>
      <w:spacing w:before="0" w:after="0" w:line="240" w:lineRule="auto"/>
      <w:ind w:firstLine="400"/>
      <w:rPr>
        <w:rFonts w:ascii="Heiti SC Light" w:eastAsia="Heiti SC Light"/>
        <w:color w:val="000000"/>
        <w:sz w:val="20"/>
      </w:rPr>
    </w:pPr>
    <w:r w:rsidRPr="00355CEB">
      <w:rPr>
        <w:rFonts w:ascii="Heiti SC Light" w:eastAsia="Heiti SC Light"/>
        <w:color w:val="000000"/>
        <w:sz w:val="20"/>
      </w:rPr>
      <w:fldChar w:fldCharType="begin"/>
    </w:r>
    <w:r w:rsidRPr="00355CEB">
      <w:rPr>
        <w:rFonts w:ascii="Heiti SC Light" w:eastAsia="Heiti SC Light"/>
        <w:color w:val="000000"/>
        <w:sz w:val="20"/>
      </w:rPr>
      <w:instrText xml:space="preserve">PAGE  </w:instrText>
    </w:r>
    <w:r w:rsidRPr="00355CEB">
      <w:rPr>
        <w:rFonts w:ascii="Heiti SC Light" w:eastAsia="Heiti SC Light"/>
        <w:color w:val="000000"/>
        <w:sz w:val="20"/>
      </w:rPr>
      <w:fldChar w:fldCharType="separate"/>
    </w:r>
    <w:r w:rsidR="00744C99">
      <w:rPr>
        <w:rFonts w:ascii="Heiti SC Light" w:eastAsia="Heiti SC Light"/>
        <w:noProof/>
        <w:color w:val="000000"/>
        <w:sz w:val="20"/>
      </w:rPr>
      <w:t>- 1 -</w:t>
    </w:r>
    <w:r w:rsidRPr="00355CEB">
      <w:rPr>
        <w:rFonts w:ascii="Heiti SC Light" w:eastAsia="Heiti SC Light"/>
        <w:color w:val="000000"/>
        <w:sz w:val="20"/>
      </w:rPr>
      <w:fldChar w:fldCharType="end"/>
    </w:r>
  </w:p>
  <w:p w14:paraId="55BCC473" w14:textId="3EE590FA" w:rsidR="00B92DE5" w:rsidRPr="00355CEB" w:rsidRDefault="00B92DE5" w:rsidP="00A3667E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Heiti SC Light" w:eastAsia="Heiti SC Light" w:hAnsi="黑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5FCFA" w14:textId="77777777" w:rsidR="00B92DE5" w:rsidRPr="00FB5DFC" w:rsidRDefault="00B92DE5" w:rsidP="00FB5DFC">
    <w:pPr>
      <w:pStyle w:val="aff0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6"/>
        <w:rFonts w:ascii="Microsoft YaHei Light" w:hAnsi="Microsoft YaHei Light"/>
        <w:color w:val="01D270"/>
      </w:rPr>
    </w:pPr>
    <w:r w:rsidRPr="00FB5DFC">
      <w:rPr>
        <w:rStyle w:val="aff6"/>
        <w:rFonts w:ascii="Microsoft YaHei Light" w:hAnsi="Microsoft YaHei Light"/>
        <w:color w:val="01D270"/>
      </w:rPr>
      <w:fldChar w:fldCharType="begin"/>
    </w:r>
    <w:r w:rsidRPr="00FB5DFC">
      <w:rPr>
        <w:rStyle w:val="aff6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6"/>
        <w:rFonts w:ascii="Microsoft YaHei Light" w:hAnsi="Microsoft YaHei Light"/>
        <w:color w:val="01D270"/>
      </w:rPr>
      <w:fldChar w:fldCharType="separate"/>
    </w:r>
    <w:r w:rsidR="003948B1">
      <w:rPr>
        <w:rStyle w:val="aff6"/>
        <w:rFonts w:ascii="Microsoft YaHei Light" w:hAnsi="Microsoft YaHei Light"/>
        <w:noProof/>
        <w:color w:val="01D270"/>
      </w:rPr>
      <w:t>- 1 -</w:t>
    </w:r>
    <w:r w:rsidRPr="00FB5DFC">
      <w:rPr>
        <w:rStyle w:val="aff6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0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C762DE" w14:textId="77777777" w:rsidR="00744C99" w:rsidRDefault="00744C9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5B1A9AFE" w14:textId="77777777" w:rsidR="00744C99" w:rsidRDefault="00744C9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B3C6D0" w14:textId="46347B10" w:rsidR="00B92DE5" w:rsidRPr="00B95195" w:rsidRDefault="003948B1" w:rsidP="006F4802">
    <w:pPr>
      <w:pStyle w:val="aff4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  <w:between w:val="none" w:sz="0" w:space="0" w:color="auto"/>
        <w:bar w:val="none" w:sz="0" w:color="auto"/>
      </w:pBdr>
      <w:tabs>
        <w:tab w:val="clear" w:pos="9020"/>
        <w:tab w:val="left" w:pos="2218"/>
        <w:tab w:val="center" w:pos="4750"/>
        <w:tab w:val="right" w:pos="9923"/>
      </w:tabs>
      <w:rPr>
        <w:rFonts w:ascii="SimSun" w:eastAsia="SimSun" w:hAnsi="SimSun" w:hint="default"/>
        <w:color w:val="000000" w:themeColor="text1"/>
      </w:rPr>
    </w:pPr>
    <w:r w:rsidRPr="00B95195">
      <w:rPr>
        <w:rFonts w:ascii="SimSun" w:eastAsia="SimSun" w:hAnsi="SimSun"/>
        <w:color w:val="000000" w:themeColor="text1"/>
      </w:rPr>
      <w:t>半撇私塾</w:t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</w:r>
    <w:r w:rsidR="006F4802" w:rsidRPr="00B95195">
      <w:rPr>
        <w:rFonts w:ascii="SimSun" w:eastAsia="SimSun" w:hAnsi="SimSun"/>
        <w:color w:val="000000" w:themeColor="text1"/>
      </w:rPr>
      <w:tab/>
      <w:t>CM</w:t>
    </w:r>
    <w:r w:rsidR="00CC54E3" w:rsidRPr="00B95195">
      <w:rPr>
        <w:rFonts w:ascii="SimSun" w:eastAsia="SimSun" w:hAnsi="SimSun"/>
        <w:color w:val="000000" w:themeColor="text1"/>
      </w:rPr>
      <w:t xml:space="preserve">201- </w:t>
    </w:r>
    <w:r w:rsidR="00A563DE" w:rsidRPr="00B95195">
      <w:rPr>
        <w:rFonts w:ascii="SimSun" w:eastAsia="SimSun" w:hAnsi="SimSun"/>
        <w:color w:val="000000" w:themeColor="text1"/>
      </w:rPr>
      <w:t>新媒体产品</w:t>
    </w:r>
    <w:r w:rsidR="006F4802" w:rsidRPr="00B95195">
      <w:rPr>
        <w:rFonts w:ascii="SimSun" w:eastAsia="SimSun" w:hAnsi="SimSun"/>
        <w:color w:val="000000" w:themeColor="text1"/>
      </w:rPr>
      <w:t>设计项目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2CE09" w14:textId="4DE3CD84" w:rsidR="00B92DE5" w:rsidRPr="00F61867" w:rsidRDefault="00B92DE5" w:rsidP="00F61867">
    <w:pPr>
      <w:pStyle w:val="aff4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65D6B"/>
    <w:multiLevelType w:val="hybridMultilevel"/>
    <w:tmpl w:val="C1FC6350"/>
    <w:lvl w:ilvl="0" w:tplc="6E5E996E">
      <w:start w:val="1"/>
      <w:numFmt w:val="decimal"/>
      <w:pStyle w:val="a"/>
      <w:lvlText w:val="%1）"/>
      <w:lvlJc w:val="left"/>
      <w:pPr>
        <w:ind w:left="820" w:hanging="3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6FA1EDA"/>
    <w:multiLevelType w:val="hybridMultilevel"/>
    <w:tmpl w:val="3E30417C"/>
    <w:lvl w:ilvl="0" w:tplc="CCB495B0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6030104"/>
    <w:multiLevelType w:val="hybridMultilevel"/>
    <w:tmpl w:val="B68465FA"/>
    <w:lvl w:ilvl="0" w:tplc="A2A8A2B2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8B55004"/>
    <w:multiLevelType w:val="hybridMultilevel"/>
    <w:tmpl w:val="4FBE9118"/>
    <w:lvl w:ilvl="0" w:tplc="ED9C05A2">
      <w:start w:val="1"/>
      <w:numFmt w:val="lowerLetter"/>
      <w:lvlText w:val="%1)"/>
      <w:lvlJc w:val="left"/>
      <w:pPr>
        <w:ind w:left="120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3F2A705E"/>
    <w:multiLevelType w:val="multilevel"/>
    <w:tmpl w:val="BA0CF4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4CA402A"/>
    <w:multiLevelType w:val="hybridMultilevel"/>
    <w:tmpl w:val="B810B18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1F0E1C"/>
    <w:multiLevelType w:val="hybridMultilevel"/>
    <w:tmpl w:val="34C01D66"/>
    <w:lvl w:ilvl="0" w:tplc="DC9CECC0">
      <w:start w:val="1"/>
      <w:numFmt w:val="decimal"/>
      <w:lvlText w:val="%1）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7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3AA5AA5"/>
    <w:multiLevelType w:val="hybridMultilevel"/>
    <w:tmpl w:val="6478DEB4"/>
    <w:lvl w:ilvl="0" w:tplc="6C54614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586F61A2"/>
    <w:multiLevelType w:val="hybridMultilevel"/>
    <w:tmpl w:val="28E081D2"/>
    <w:lvl w:ilvl="0" w:tplc="EE028542">
      <w:start w:val="1"/>
      <w:numFmt w:val="decimal"/>
      <w:lvlText w:val="%1）"/>
      <w:lvlJc w:val="left"/>
      <w:pPr>
        <w:ind w:left="840" w:hanging="360"/>
      </w:pPr>
      <w:rPr>
        <w:rFonts w:ascii="Songti SC" w:eastAsia="Songti SC" w:hAnsi="Songti SC" w:cs="Mangal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5ECC1193"/>
    <w:multiLevelType w:val="multilevel"/>
    <w:tmpl w:val="753AAD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6CBB0C83"/>
    <w:multiLevelType w:val="multilevel"/>
    <w:tmpl w:val="E5E8B4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2864C58"/>
    <w:multiLevelType w:val="hybridMultilevel"/>
    <w:tmpl w:val="41827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CF359FD"/>
    <w:multiLevelType w:val="hybridMultilevel"/>
    <w:tmpl w:val="43B27E52"/>
    <w:lvl w:ilvl="0" w:tplc="FF6A36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14"/>
  </w:num>
  <w:num w:numId="11">
    <w:abstractNumId w:val="13"/>
  </w:num>
  <w:num w:numId="12">
    <w:abstractNumId w:val="8"/>
  </w:num>
  <w:num w:numId="13">
    <w:abstractNumId w:val="3"/>
  </w:num>
  <w:num w:numId="14">
    <w:abstractNumId w:val="5"/>
  </w:num>
  <w:num w:numId="15">
    <w:abstractNumId w:val="3"/>
  </w:num>
  <w:num w:numId="16">
    <w:abstractNumId w:val="6"/>
  </w:num>
  <w:num w:numId="17">
    <w:abstractNumId w:val="1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7"/>
  </w:num>
  <w:num w:numId="25">
    <w:abstractNumId w:val="4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0"/>
  </w:num>
  <w:num w:numId="33">
    <w:abstractNumId w:val="1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</w:num>
  <w:num w:numId="35">
    <w:abstractNumId w:val="2"/>
  </w:num>
  <w:num w:numId="36">
    <w:abstractNumId w:val="9"/>
  </w:num>
  <w:num w:numId="3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GB" w:vendorID="64" w:dllVersion="131078" w:nlCheck="1" w:checkStyle="0"/>
  <w:activeWritingStyle w:appName="MSWord" w:lang="ja-JP" w:vendorID="64" w:dllVersion="131078" w:nlCheck="1" w:checkStyle="0"/>
  <w:activeWritingStyle w:appName="MSWord" w:lang="en-US" w:vendorID="64" w:dllVersion="131078" w:nlCheck="1" w:checkStyle="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8D6"/>
    <w:rsid w:val="00017B2A"/>
    <w:rsid w:val="00050D9D"/>
    <w:rsid w:val="00055DA7"/>
    <w:rsid w:val="000A0F3E"/>
    <w:rsid w:val="000A69C5"/>
    <w:rsid w:val="000D216F"/>
    <w:rsid w:val="000E01FA"/>
    <w:rsid w:val="000F55E0"/>
    <w:rsid w:val="000F7EBE"/>
    <w:rsid w:val="00110002"/>
    <w:rsid w:val="00117447"/>
    <w:rsid w:val="00137B97"/>
    <w:rsid w:val="001542BC"/>
    <w:rsid w:val="0017312E"/>
    <w:rsid w:val="00191D33"/>
    <w:rsid w:val="001C77E2"/>
    <w:rsid w:val="001D1DD0"/>
    <w:rsid w:val="001E0E22"/>
    <w:rsid w:val="001E1E5B"/>
    <w:rsid w:val="00217263"/>
    <w:rsid w:val="00217B88"/>
    <w:rsid w:val="00222642"/>
    <w:rsid w:val="00237222"/>
    <w:rsid w:val="0024022A"/>
    <w:rsid w:val="0024348E"/>
    <w:rsid w:val="002801B0"/>
    <w:rsid w:val="00297AE8"/>
    <w:rsid w:val="002B2EB6"/>
    <w:rsid w:val="002B4D3A"/>
    <w:rsid w:val="002B66B8"/>
    <w:rsid w:val="002D58B1"/>
    <w:rsid w:val="002F055C"/>
    <w:rsid w:val="003028E4"/>
    <w:rsid w:val="00333C50"/>
    <w:rsid w:val="003436FA"/>
    <w:rsid w:val="00355CEB"/>
    <w:rsid w:val="00376089"/>
    <w:rsid w:val="003948B1"/>
    <w:rsid w:val="003B231C"/>
    <w:rsid w:val="003D5183"/>
    <w:rsid w:val="00401487"/>
    <w:rsid w:val="004255B7"/>
    <w:rsid w:val="004826B3"/>
    <w:rsid w:val="004A5738"/>
    <w:rsid w:val="004B2975"/>
    <w:rsid w:val="004D10B8"/>
    <w:rsid w:val="004D7D29"/>
    <w:rsid w:val="004E0F75"/>
    <w:rsid w:val="004F6BEA"/>
    <w:rsid w:val="00507E6B"/>
    <w:rsid w:val="0051484A"/>
    <w:rsid w:val="00535726"/>
    <w:rsid w:val="00546E70"/>
    <w:rsid w:val="005570FA"/>
    <w:rsid w:val="00582FE2"/>
    <w:rsid w:val="00597544"/>
    <w:rsid w:val="005C1DA1"/>
    <w:rsid w:val="005D75CD"/>
    <w:rsid w:val="005E16C9"/>
    <w:rsid w:val="005E43C4"/>
    <w:rsid w:val="006300E1"/>
    <w:rsid w:val="006577E8"/>
    <w:rsid w:val="0069017F"/>
    <w:rsid w:val="006968D6"/>
    <w:rsid w:val="006C74DE"/>
    <w:rsid w:val="006C7C31"/>
    <w:rsid w:val="006F4802"/>
    <w:rsid w:val="0071181F"/>
    <w:rsid w:val="00744C99"/>
    <w:rsid w:val="007571CC"/>
    <w:rsid w:val="007A42DB"/>
    <w:rsid w:val="007B65ED"/>
    <w:rsid w:val="007D6705"/>
    <w:rsid w:val="00805584"/>
    <w:rsid w:val="00820BA4"/>
    <w:rsid w:val="008223D2"/>
    <w:rsid w:val="008527CD"/>
    <w:rsid w:val="00852B0F"/>
    <w:rsid w:val="00862DF3"/>
    <w:rsid w:val="00863B79"/>
    <w:rsid w:val="00883D26"/>
    <w:rsid w:val="008950F9"/>
    <w:rsid w:val="008A7570"/>
    <w:rsid w:val="008E32A8"/>
    <w:rsid w:val="008F651F"/>
    <w:rsid w:val="008F69E1"/>
    <w:rsid w:val="00921E4D"/>
    <w:rsid w:val="00973E02"/>
    <w:rsid w:val="009B4066"/>
    <w:rsid w:val="009B5FBA"/>
    <w:rsid w:val="009C2C10"/>
    <w:rsid w:val="009C2CB9"/>
    <w:rsid w:val="009D2811"/>
    <w:rsid w:val="00A00E6F"/>
    <w:rsid w:val="00A03224"/>
    <w:rsid w:val="00A3667E"/>
    <w:rsid w:val="00A4030E"/>
    <w:rsid w:val="00A563DE"/>
    <w:rsid w:val="00A619F3"/>
    <w:rsid w:val="00A62840"/>
    <w:rsid w:val="00A6353C"/>
    <w:rsid w:val="00A73992"/>
    <w:rsid w:val="00A8662E"/>
    <w:rsid w:val="00A94F5E"/>
    <w:rsid w:val="00AC7C49"/>
    <w:rsid w:val="00AD585D"/>
    <w:rsid w:val="00AD6613"/>
    <w:rsid w:val="00AE1D44"/>
    <w:rsid w:val="00AF02D5"/>
    <w:rsid w:val="00B01343"/>
    <w:rsid w:val="00B138BD"/>
    <w:rsid w:val="00B22521"/>
    <w:rsid w:val="00B26266"/>
    <w:rsid w:val="00B30778"/>
    <w:rsid w:val="00B5330C"/>
    <w:rsid w:val="00B670EC"/>
    <w:rsid w:val="00B70DD1"/>
    <w:rsid w:val="00B7600C"/>
    <w:rsid w:val="00B92DE5"/>
    <w:rsid w:val="00B95195"/>
    <w:rsid w:val="00B97933"/>
    <w:rsid w:val="00BA78F3"/>
    <w:rsid w:val="00BE2EA3"/>
    <w:rsid w:val="00C000BD"/>
    <w:rsid w:val="00C24175"/>
    <w:rsid w:val="00C65439"/>
    <w:rsid w:val="00C9734D"/>
    <w:rsid w:val="00CA25B4"/>
    <w:rsid w:val="00CA4333"/>
    <w:rsid w:val="00CA5ED6"/>
    <w:rsid w:val="00CB3452"/>
    <w:rsid w:val="00CC54E3"/>
    <w:rsid w:val="00CD392D"/>
    <w:rsid w:val="00CE2450"/>
    <w:rsid w:val="00CE7FE8"/>
    <w:rsid w:val="00CF5AA6"/>
    <w:rsid w:val="00D15A18"/>
    <w:rsid w:val="00D42B46"/>
    <w:rsid w:val="00D448A7"/>
    <w:rsid w:val="00D54652"/>
    <w:rsid w:val="00D81516"/>
    <w:rsid w:val="00D919D9"/>
    <w:rsid w:val="00DC4D06"/>
    <w:rsid w:val="00DD1546"/>
    <w:rsid w:val="00DE0C36"/>
    <w:rsid w:val="00DF798F"/>
    <w:rsid w:val="00E0219B"/>
    <w:rsid w:val="00E067F2"/>
    <w:rsid w:val="00E072A7"/>
    <w:rsid w:val="00E14D98"/>
    <w:rsid w:val="00E22303"/>
    <w:rsid w:val="00E51E93"/>
    <w:rsid w:val="00E664E8"/>
    <w:rsid w:val="00E74ECA"/>
    <w:rsid w:val="00E800E7"/>
    <w:rsid w:val="00EB3259"/>
    <w:rsid w:val="00EC1F00"/>
    <w:rsid w:val="00EC712F"/>
    <w:rsid w:val="00ED4906"/>
    <w:rsid w:val="00ED5267"/>
    <w:rsid w:val="00EF1CB3"/>
    <w:rsid w:val="00EF4FB7"/>
    <w:rsid w:val="00F15582"/>
    <w:rsid w:val="00F30E62"/>
    <w:rsid w:val="00F6046F"/>
    <w:rsid w:val="00F61867"/>
    <w:rsid w:val="00F67FF9"/>
    <w:rsid w:val="00F77C12"/>
    <w:rsid w:val="00FB192F"/>
    <w:rsid w:val="00FB5323"/>
    <w:rsid w:val="00FB5DFC"/>
    <w:rsid w:val="00FB5E88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AF02D5"/>
    <w:pPr>
      <w:keepNext/>
      <w:keepLines/>
      <w:numPr>
        <w:numId w:val="18"/>
      </w:numPr>
      <w:spacing w:before="480" w:after="120" w:line="400" w:lineRule="exact"/>
      <w:outlineLvl w:val="0"/>
    </w:pPr>
    <w:rPr>
      <w:rFonts w:ascii="SimSun" w:eastAsia="SimSun" w:hAnsi="SimSun"/>
      <w:b/>
      <w:caps/>
      <w:color w:val="000000" w:themeColor="text1"/>
      <w:spacing w:val="14"/>
      <w:sz w:val="28"/>
      <w:szCs w:val="28"/>
      <w:lang w:val="en-US" w:eastAsia="ja-JP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1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4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Ind w:w="0" w:type="dxa"/>
      <w:tblBorders>
        <w:bottom w:val="single" w:sz="6" w:space="0" w:color="0072C6"/>
        <w:insideH w:val="single" w:sz="6" w:space="0" w:color="0072C6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字符"/>
    <w:link w:val="1"/>
    <w:uiPriority w:val="9"/>
    <w:rsid w:val="00AF02D5"/>
    <w:rPr>
      <w:rFonts w:ascii="SimSun" w:eastAsia="SimSun" w:hAnsi="SimSun"/>
      <w:b/>
      <w:caps/>
      <w:color w:val="000000" w:themeColor="text1"/>
      <w:spacing w:val="14"/>
      <w:kern w:val="28"/>
      <w:sz w:val="28"/>
      <w:szCs w:val="28"/>
      <w:lang w:eastAsia="ja-JP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Ind w:w="0" w:type="dxa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标题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afd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e">
    <w:name w:val="Salutation"/>
    <w:basedOn w:val="a0"/>
    <w:next w:val="a0"/>
    <w:link w:val="aff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f">
    <w:name w:val="称呼字符"/>
    <w:link w:val="afe"/>
    <w:uiPriority w:val="3"/>
    <w:rPr>
      <w:rFonts w:ascii="Georgia" w:hAnsi="Georgia"/>
      <w:caps/>
      <w:color w:val="0072C6"/>
      <w:sz w:val="72"/>
    </w:rPr>
  </w:style>
  <w:style w:type="paragraph" w:styleId="aff0">
    <w:name w:val="footer"/>
    <w:basedOn w:val="a0"/>
    <w:link w:val="aff1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1">
    <w:name w:val="页脚字符"/>
    <w:link w:val="aff0"/>
    <w:uiPriority w:val="99"/>
    <w:rPr>
      <w:color w:val="FFFFFF"/>
      <w:shd w:val="clear" w:color="auto" w:fill="0072C6"/>
    </w:rPr>
  </w:style>
  <w:style w:type="character" w:customStyle="1" w:styleId="20">
    <w:name w:val="标题 2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2">
    <w:name w:val="header"/>
    <w:basedOn w:val="a0"/>
    <w:link w:val="aff3"/>
    <w:uiPriority w:val="99"/>
    <w:unhideWhenUsed/>
    <w:pPr>
      <w:spacing w:before="0" w:after="0" w:line="240" w:lineRule="auto"/>
    </w:pPr>
  </w:style>
  <w:style w:type="character" w:customStyle="1" w:styleId="aff3">
    <w:name w:val="页眉字符"/>
    <w:basedOn w:val="a2"/>
    <w:link w:val="aff2"/>
    <w:uiPriority w:val="99"/>
  </w:style>
  <w:style w:type="paragraph" w:customStyle="1" w:styleId="aff4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5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6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401487"/>
    <w:pPr>
      <w:numPr>
        <w:numId w:val="37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color w:val="404040"/>
      <w:lang w:val="en-US" w:eastAsia="ja-JP"/>
    </w:rPr>
  </w:style>
  <w:style w:type="paragraph" w:styleId="aff7">
    <w:name w:val="Document Map"/>
    <w:basedOn w:val="a0"/>
    <w:link w:val="aff8"/>
    <w:uiPriority w:val="99"/>
    <w:semiHidden/>
    <w:unhideWhenUsed/>
    <w:rsid w:val="00820BA4"/>
    <w:rPr>
      <w:rFonts w:ascii="宋体" w:eastAsia="宋体"/>
    </w:rPr>
  </w:style>
  <w:style w:type="character" w:customStyle="1" w:styleId="aff8">
    <w:name w:val="文档结构图字符"/>
    <w:link w:val="aff7"/>
    <w:uiPriority w:val="99"/>
    <w:semiHidden/>
    <w:rsid w:val="00820BA4"/>
    <w:rPr>
      <w:rFonts w:ascii="宋体" w:eastAsia="宋体"/>
      <w:lang w:val="en-GB" w:eastAsia="zh-CN"/>
    </w:rPr>
  </w:style>
  <w:style w:type="character" w:styleId="aff9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a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xtensio.com/" TargetMode="External"/><Relationship Id="rId13" Type="http://schemas.openxmlformats.org/officeDocument/2006/relationships/hyperlink" Target="https://app.xtensio.com/folio/jlc7r4q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haris/OneDrive/&#26012;&#26464;&#31169;&#22654;/4.%20&#35838;&#31243;&#20135;&#21697;/&#37197;&#22871;&#25991;&#20214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28DE78-CE11-E246-935F-816DD1A6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配套文件模版.dotx</Template>
  <TotalTime>373</TotalTime>
  <Pages>12</Pages>
  <Words>598</Words>
  <Characters>3415</Characters>
  <Application>Microsoft Macintosh Word</Application>
  <DocSecurity>0</DocSecurity>
  <Lines>28</Lines>
  <Paragraphs>8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产品Idea </vt:lpstr>
      <vt:lpstr>访谈提纲</vt:lpstr>
      <vt:lpstr>1V1访谈录音提交（可选）</vt:lpstr>
      <vt:lpstr>典型用户案例</vt:lpstr>
      <vt:lpstr>需求分析</vt:lpstr>
      <vt:lpstr>最终产品Idea</vt:lpstr>
    </vt:vector>
  </TitlesOfParts>
  <Company/>
  <LinksUpToDate>false</LinksUpToDate>
  <CharactersWithSpaces>4005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2016-09-13T15:05:00Z</dcterms:created>
  <dcterms:modified xsi:type="dcterms:W3CDTF">2017-09-06T08:16:00Z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