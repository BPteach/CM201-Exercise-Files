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5889DDF" w:rsidR="006968D6" w:rsidRDefault="00A563DE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  <w:r w:rsidRPr="00355CEB"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7B65ED"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提案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81516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3D64515C" w14:textId="0A769863" w:rsidR="00376089" w:rsidRPr="00D42B46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这一份完整的</w:t>
      </w:r>
      <w:r w:rsidR="00A563DE" w:rsidRPr="00D42B46">
        <w:rPr>
          <w:rFonts w:ascii="Songti SC" w:eastAsia="Songti SC" w:hAnsi="Songti SC" w:cs="Hiragino Sans GB W3"/>
          <w:color w:val="000000" w:themeColor="text1"/>
          <w:lang w:val="en-US"/>
        </w:rPr>
        <w:t>新媒体产品报告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包含</w:t>
      </w:r>
      <w:r w:rsidR="00883D26" w:rsidRPr="00D42B46">
        <w:rPr>
          <w:rFonts w:ascii="Songti SC" w:eastAsia="Songti SC" w:hAnsi="Songti SC" w:cs="Hiragino Sans GB W3"/>
          <w:color w:val="000000" w:themeColor="text1"/>
          <w:lang w:val="en-US"/>
        </w:rPr>
        <w:t>以下</w:t>
      </w:r>
      <w:r w:rsidR="00CF5AA6"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六</w:t>
      </w:r>
      <w:r w:rsidR="00376089" w:rsidRPr="00D42B46">
        <w:rPr>
          <w:rFonts w:ascii="Songti SC" w:eastAsia="Songti SC" w:hAnsi="Songti SC" w:cs="Hiragino Sans GB W3"/>
          <w:color w:val="000000" w:themeColor="text1"/>
          <w:lang w:val="en-US"/>
        </w:rPr>
        <w:t>个方面，</w:t>
      </w:r>
      <w:r w:rsidR="00D42B46">
        <w:rPr>
          <w:rFonts w:ascii="Songti SC" w:eastAsia="Songti SC" w:hAnsi="Songti SC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D42B46" w:rsidRDefault="00883D26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7BCE6DB4" w14:textId="0E79B126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begin"/>
      </w:r>
      <w:r w:rsidRPr="00D42B46">
        <w:instrText xml:space="preserve"> HYPERLINK  \l "_</w:instrText>
      </w:r>
      <w:r w:rsidRPr="00D42B46">
        <w:instrText>请回顾上节课提交的</w:instrText>
      </w:r>
      <w:r w:rsidRPr="00D42B46">
        <w:instrText>Idea</w:instrText>
      </w:r>
      <w:r w:rsidRPr="00D42B46">
        <w:instrText>，并重新写下来</w:instrText>
      </w:r>
      <w:r w:rsidRPr="00D42B46">
        <w:instrText xml:space="preserve">_1" </w:instrText>
      </w:r>
      <w:r w:rsidRPr="00D42B46">
        <w:fldChar w:fldCharType="separate"/>
      </w:r>
      <w:r w:rsidR="000E01FA">
        <w:rPr>
          <w:rStyle w:val="aff9"/>
          <w:rFonts w:ascii="Songti SC" w:eastAsia="Songti SC" w:hAnsi="Songti SC" w:cs="Hiragino Sans GB W3" w:hint="eastAsia"/>
        </w:rPr>
        <w:t>根据</w:t>
      </w:r>
      <w:r w:rsidR="001542BC">
        <w:rPr>
          <w:rStyle w:val="aff9"/>
          <w:rFonts w:ascii="Songti SC" w:eastAsia="Songti SC" w:hAnsi="Songti SC" w:cs="Hiragino Sans GB W3"/>
          <w:lang w:eastAsia="zh-CN"/>
        </w:rPr>
        <w:t>Milestone的互评结果调整你的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Idea</w:t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；</w:t>
      </w:r>
    </w:p>
    <w:p w14:paraId="76535757" w14:textId="480DCD0D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列出你的访谈提纲</w:instrText>
      </w:r>
      <w:r w:rsidRPr="00D42B46">
        <w:instrText xml:space="preserve">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列出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访谈提纲；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 xml:space="preserve"> </w:t>
      </w:r>
    </w:p>
    <w:p w14:paraId="54D4E4C1" w14:textId="5B6B5F4F" w:rsidR="00883D26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  <w:lang w:eastAsia="zh-CN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提交访谈录音链接</w:instrText>
      </w:r>
      <w:r w:rsidRPr="00D42B46">
        <w:instrText xml:space="preserve">" </w:instrText>
      </w:r>
      <w:r w:rsidRPr="00D42B46">
        <w:fldChar w:fldCharType="separate"/>
      </w:r>
      <w:r w:rsidRPr="00D42B46">
        <w:rPr>
          <w:rStyle w:val="aff9"/>
          <w:rFonts w:ascii="Songti SC" w:eastAsia="Songti SC" w:hAnsi="Songti SC" w:cs="Hiragino Sans GB W3" w:hint="eastAsia"/>
          <w:lang w:eastAsia="zh-CN"/>
        </w:rPr>
        <w:t>提交访谈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>录音链接；</w:t>
      </w:r>
    </w:p>
    <w:p w14:paraId="3EB57282" w14:textId="6F2647FD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请根据以下模版，整理你访谈的</w:instrText>
      </w:r>
      <w:r w:rsidRPr="00D42B46">
        <w:instrText>3</w:instrText>
      </w:r>
      <w:r w:rsidRPr="00D42B46">
        <w:instrText>个典型用户案例</w:instrText>
      </w:r>
      <w:r w:rsidRPr="00D42B46">
        <w:instrText xml:space="preserve">_1"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写出</w:t>
      </w:r>
      <w:r w:rsidR="00852B0F" w:rsidRPr="00D42B46">
        <w:rPr>
          <w:rStyle w:val="aff9"/>
          <w:rFonts w:ascii="Songti SC" w:eastAsia="Songti SC" w:hAnsi="Songti SC" w:cs="Hiragino Sans GB W3"/>
        </w:rPr>
        <w:t>3</w:t>
      </w:r>
      <w:r w:rsidR="004255B7" w:rsidRPr="00D42B46">
        <w:rPr>
          <w:rStyle w:val="aff9"/>
          <w:rFonts w:ascii="Songti SC" w:eastAsia="Songti SC" w:hAnsi="Songti SC" w:cs="Hiragino Sans GB W3" w:hint="eastAsia"/>
        </w:rPr>
        <w:t>个典型的用户案例</w:t>
      </w:r>
      <w:r w:rsidR="00376089" w:rsidRPr="00D42B46">
        <w:rPr>
          <w:rStyle w:val="aff9"/>
          <w:rFonts w:ascii="Songti SC" w:eastAsia="Songti SC" w:hAnsi="Songti SC" w:cs="Hiragino Sans GB W3"/>
        </w:rPr>
        <w:t>；</w:t>
      </w:r>
    </w:p>
    <w:p w14:paraId="307309D4" w14:textId="32BBDA2A" w:rsidR="008A7570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="008A7570" w:rsidRPr="00D42B46">
        <w:fldChar w:fldCharType="begin"/>
      </w:r>
      <w:r w:rsidR="008A7570" w:rsidRPr="00D42B46">
        <w:instrText>HYPERLINK  \l "_</w:instrText>
      </w:r>
      <w:r w:rsidR="008A7570" w:rsidRPr="00D42B46">
        <w:instrText>用户验证结果分析</w:instrText>
      </w:r>
      <w:r w:rsidR="008A7570" w:rsidRPr="00D42B46">
        <w:instrText>"</w:instrText>
      </w:r>
      <w:r w:rsidR="008A7570" w:rsidRPr="00D42B46">
        <w:fldChar w:fldCharType="separate"/>
      </w:r>
      <w:r w:rsidR="008A7570" w:rsidRPr="00D42B46">
        <w:rPr>
          <w:rStyle w:val="aff9"/>
          <w:rFonts w:ascii="Songti SC" w:eastAsia="Songti SC" w:hAnsi="Songti SC" w:cs="Hiragino Sans GB W3" w:hint="eastAsia"/>
          <w:lang w:eastAsia="zh-CN"/>
        </w:rPr>
        <w:t>用户验证结果分析</w:t>
      </w:r>
      <w:r w:rsidR="008950F9" w:rsidRPr="00D42B46">
        <w:rPr>
          <w:rStyle w:val="aff9"/>
          <w:rFonts w:ascii="Songti SC" w:eastAsia="Songti SC" w:hAnsi="Songti SC" w:cs="Hiragino Sans GB W3"/>
          <w:lang w:eastAsia="zh-CN"/>
        </w:rPr>
        <w:t>；</w:t>
      </w:r>
    </w:p>
    <w:p w14:paraId="219553AD" w14:textId="45261A89" w:rsidR="004255B7" w:rsidRPr="00D42B46" w:rsidRDefault="008A7570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rPr>
          <w:lang w:eastAsia="zh-CN"/>
        </w:rPr>
        <w:fldChar w:fldCharType="end"/>
      </w:r>
      <w:r w:rsidR="00883D26" w:rsidRPr="00D42B46">
        <w:fldChar w:fldCharType="begin"/>
      </w:r>
      <w:r w:rsidRPr="00D42B46">
        <w:instrText>HYPERLINK  \l "_</w:instrText>
      </w:r>
      <w:r w:rsidRPr="00D42B46">
        <w:instrText>提出你的最终想法</w:instrText>
      </w:r>
      <w:r w:rsidRPr="00D42B46">
        <w:instrText>_3"</w:instrText>
      </w:r>
      <w:r w:rsidR="00883D26"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</w:rPr>
        <w:t>调整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后的Idea。</w:t>
      </w:r>
    </w:p>
    <w:p w14:paraId="675AC2D8" w14:textId="3A0F5522" w:rsidR="00376089" w:rsidRPr="00D42B46" w:rsidRDefault="00883D26" w:rsidP="00D42B46">
      <w:pPr>
        <w:spacing w:before="0" w:after="0" w:line="400" w:lineRule="exact"/>
        <w:ind w:left="840" w:firstLine="200"/>
        <w:rPr>
          <w:rFonts w:ascii="Songti SC" w:eastAsia="Songti SC" w:hAnsi="Songti SC"/>
        </w:rPr>
      </w:pPr>
      <w:r w:rsidRPr="00D42B46">
        <w:rPr>
          <w:rFonts w:ascii="Songti SC" w:eastAsia="Songti SC" w:hAnsi="Songti SC"/>
        </w:rPr>
        <w:fldChar w:fldCharType="end"/>
      </w:r>
    </w:p>
    <w:p w14:paraId="619BC66F" w14:textId="35A01393" w:rsidR="006968D6" w:rsidRDefault="0017312E" w:rsidP="000D216F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产品</w:t>
      </w:r>
      <w:r>
        <w:rPr>
          <w:rFonts w:hint="eastAsia"/>
          <w:lang w:eastAsia="zh-CN"/>
        </w:rPr>
        <w:t>Idea</w:t>
      </w:r>
      <w:r>
        <w:rPr>
          <w:rFonts w:hint="eastAsia"/>
        </w:rPr>
        <w:t xml:space="preserve"> </w:t>
      </w:r>
    </w:p>
    <w:p w14:paraId="0A1BF8C2" w14:textId="7AA9EFEC" w:rsidR="0017312E" w:rsidRPr="0017312E" w:rsidRDefault="0017312E" w:rsidP="0017312E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7312E">
        <w:rPr>
          <w:rFonts w:ascii="Songti SC" w:eastAsia="Songti SC" w:hAnsi="Songti SC" w:hint="eastAsia"/>
          <w:color w:val="000000" w:themeColor="text1"/>
        </w:rPr>
        <w:t>请回顾你</w:t>
      </w:r>
      <w:r w:rsidR="001542BC">
        <w:rPr>
          <w:rFonts w:ascii="Songti SC" w:eastAsia="Songti SC" w:hAnsi="Songti SC"/>
          <w:color w:val="000000" w:themeColor="text1"/>
        </w:rPr>
        <w:t>在Milestone</w:t>
      </w:r>
      <w:r w:rsidR="001542BC">
        <w:rPr>
          <w:rFonts w:ascii="Songti SC" w:eastAsia="Songti SC" w:hAnsi="Songti SC" w:hint="eastAsia"/>
          <w:color w:val="000000" w:themeColor="text1"/>
        </w:rPr>
        <w:t>提出</w:t>
      </w:r>
      <w:r w:rsidR="001542BC">
        <w:rPr>
          <w:rFonts w:ascii="Songti SC" w:eastAsia="Songti SC" w:hAnsi="Songti SC"/>
          <w:color w:val="000000" w:themeColor="text1"/>
        </w:rPr>
        <w:t>的最佳</w:t>
      </w:r>
      <w:r w:rsidRPr="0017312E">
        <w:rPr>
          <w:rFonts w:ascii="Songti SC" w:eastAsia="Songti SC" w:hAnsi="Songti SC" w:hint="eastAsia"/>
          <w:color w:val="000000" w:themeColor="text1"/>
        </w:rPr>
        <w:t>产品IDEA，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1542BC">
        <w:rPr>
          <w:rFonts w:ascii="Songti SC" w:eastAsia="Songti SC" w:hAnsi="Songti SC"/>
          <w:color w:val="000000" w:themeColor="text1"/>
        </w:rPr>
        <w:t>根据互评结果进行调整，</w:t>
      </w:r>
      <w:r w:rsidRPr="0017312E">
        <w:rPr>
          <w:rFonts w:ascii="Songti SC" w:eastAsia="Songti SC" w:hAnsi="Songti SC" w:hint="eastAsia"/>
          <w:color w:val="000000" w:themeColor="text1"/>
        </w:rPr>
        <w:t>并写下来</w:t>
      </w:r>
      <w:r w:rsidRPr="00D42B46">
        <w:rPr>
          <w:rFonts w:ascii="Songti SC" w:eastAsia="Songti SC" w:hAnsi="Songti SC"/>
          <w:color w:val="000000" w:themeColor="text1"/>
        </w:rPr>
        <w:t>。</w:t>
      </w:r>
    </w:p>
    <w:p w14:paraId="591BB402" w14:textId="77777777" w:rsidR="0017312E" w:rsidRDefault="0017312E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1700164B" w14:textId="0C883507" w:rsidR="00017B2A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面对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人群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用户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通过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方式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方案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解决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问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题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。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1D78DD14" w:rsidR="00852B0F" w:rsidRPr="004A5738" w:rsidRDefault="00852B0F" w:rsidP="000D216F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4A5738">
        <w:t>访谈提纲</w:t>
      </w:r>
    </w:p>
    <w:p w14:paraId="301D361B" w14:textId="11A070B0" w:rsidR="00EC712F" w:rsidRPr="00137B97" w:rsidRDefault="0017312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请根据用户验证的五大核心问题列出你的访谈提纲</w:t>
      </w:r>
      <w:r w:rsidR="00401487" w:rsidRPr="00137B97">
        <w:rPr>
          <w:rFonts w:ascii="Songti SC" w:eastAsia="Songti SC" w:hAnsi="Songti SC"/>
          <w:color w:val="000000" w:themeColor="text1"/>
        </w:rPr>
        <w:t>，</w:t>
      </w:r>
      <w:r w:rsidR="00401487" w:rsidRPr="00137B97">
        <w:rPr>
          <w:rFonts w:ascii="Songti SC" w:eastAsia="Songti SC" w:hAnsi="Songti SC" w:hint="eastAsia"/>
          <w:color w:val="000000" w:themeColor="text1"/>
        </w:rPr>
        <w:t>在每个核心</w:t>
      </w:r>
      <w:r w:rsidR="00401487" w:rsidRPr="00137B97">
        <w:rPr>
          <w:rFonts w:ascii="Songti SC" w:eastAsia="Songti SC" w:hAnsi="Songti SC"/>
          <w:color w:val="000000" w:themeColor="text1"/>
        </w:rPr>
        <w:t>问题下至少</w:t>
      </w:r>
      <w:r w:rsidR="00401487" w:rsidRPr="00137B97">
        <w:rPr>
          <w:rFonts w:ascii="Songti SC" w:eastAsia="Songti SC" w:hAnsi="Songti SC" w:hint="eastAsia"/>
          <w:color w:val="000000" w:themeColor="text1"/>
        </w:rPr>
        <w:t>列举</w:t>
      </w:r>
      <w:r w:rsidR="00401487" w:rsidRPr="00137B97">
        <w:rPr>
          <w:rFonts w:ascii="Songti SC" w:eastAsia="Songti SC" w:hAnsi="Songti SC"/>
          <w:color w:val="000000" w:themeColor="text1"/>
        </w:rPr>
        <w:t>出3</w:t>
      </w:r>
      <w:r w:rsidR="00401487" w:rsidRPr="00137B97">
        <w:rPr>
          <w:rFonts w:ascii="Songti SC" w:eastAsia="Songti SC" w:hAnsi="Songti SC" w:hint="eastAsia"/>
          <w:color w:val="000000" w:themeColor="text1"/>
        </w:rPr>
        <w:t>个</w:t>
      </w:r>
      <w:r w:rsidR="00401487" w:rsidRPr="00137B97">
        <w:rPr>
          <w:rFonts w:ascii="Songti SC" w:eastAsia="Songti SC" w:hAnsi="Songti SC"/>
          <w:color w:val="000000" w:themeColor="text1"/>
        </w:rPr>
        <w:t>你要</w:t>
      </w:r>
      <w:r w:rsidR="00401487" w:rsidRPr="00137B97">
        <w:rPr>
          <w:rFonts w:ascii="Songti SC" w:eastAsia="Songti SC" w:hAnsi="Songti SC" w:hint="eastAsia"/>
          <w:color w:val="000000" w:themeColor="text1"/>
        </w:rPr>
        <w:t>问</w:t>
      </w:r>
      <w:r w:rsidR="00401487" w:rsidRPr="00137B97">
        <w:rPr>
          <w:rFonts w:ascii="Songti SC" w:eastAsia="Songti SC" w:hAnsi="Songti SC"/>
          <w:color w:val="000000" w:themeColor="text1"/>
        </w:rPr>
        <w:t>的具体问题</w:t>
      </w:r>
      <w:bookmarkStart w:id="4" w:name="_GoBack"/>
      <w:bookmarkEnd w:id="4"/>
      <w:r w:rsidR="00EC712F" w:rsidRPr="00137B97">
        <w:rPr>
          <w:rFonts w:ascii="Songti SC" w:eastAsia="Songti SC" w:hAnsi="Songti SC"/>
          <w:color w:val="000000" w:themeColor="text1"/>
        </w:rPr>
        <w:t>。</w:t>
      </w:r>
    </w:p>
    <w:p w14:paraId="1F0E9BA1" w14:textId="6D084694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他们是谁？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人口统计</w:t>
      </w:r>
      <w:r w:rsidRPr="00137B97">
        <w:rPr>
          <w:rFonts w:ascii="Songti SC" w:eastAsia="Songti SC" w:hAnsi="Songti SC"/>
          <w:color w:val="000000" w:themeColor="text1"/>
        </w:rPr>
        <w:t>信息、</w:t>
      </w:r>
      <w:r w:rsidRPr="00137B97">
        <w:rPr>
          <w:rFonts w:ascii="Songti SC" w:eastAsia="Songti SC" w:hAnsi="Songti SC" w:hint="eastAsia"/>
          <w:color w:val="000000" w:themeColor="text1"/>
        </w:rPr>
        <w:t>地理统计信息</w:t>
      </w:r>
      <w:r w:rsidRPr="00137B97">
        <w:rPr>
          <w:rFonts w:ascii="Songti SC" w:eastAsia="Songti SC" w:hAnsi="Songti SC"/>
          <w:color w:val="000000" w:themeColor="text1"/>
        </w:rPr>
        <w:t>、</w:t>
      </w:r>
      <w:r w:rsidRPr="00137B97">
        <w:rPr>
          <w:rFonts w:ascii="Songti SC" w:eastAsia="Songti SC" w:hAnsi="Songti SC" w:hint="eastAsia"/>
          <w:color w:val="000000" w:themeColor="text1"/>
        </w:rPr>
        <w:t>心理统计信息</w:t>
      </w:r>
      <w:r w:rsidRPr="00137B97">
        <w:rPr>
          <w:rFonts w:ascii="Songti SC" w:eastAsia="Songti SC" w:hAnsi="Songti SC"/>
          <w:color w:val="000000" w:themeColor="text1"/>
        </w:rPr>
        <w:t>）</w:t>
      </w:r>
    </w:p>
    <w:p w14:paraId="5F122A69" w14:textId="1B7F6C86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6FE767A1" w14:textId="05F4539A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b．</w:t>
      </w:r>
    </w:p>
    <w:p w14:paraId="0937FEE9" w14:textId="1F223052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c．</w:t>
      </w:r>
    </w:p>
    <w:p w14:paraId="5B1F1CF3" w14:textId="0110BF8A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7DA47E0C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60DE6304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他们遇到什么问题？</w:t>
      </w:r>
    </w:p>
    <w:p w14:paraId="71888676" w14:textId="29FCAF6E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A55D5EC" w14:textId="605E07F1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5DE2C9A1" w14:textId="12709B42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639C51" w14:textId="379AED00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500DF90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0EFCA13E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他们现在是怎么解决这些问题的？</w:t>
      </w:r>
    </w:p>
    <w:p w14:paraId="706792E3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07B01B4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19FD3E52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234C80CB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CE2AA64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471814C0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他们对现在解决方案的评价？</w:t>
      </w:r>
    </w:p>
    <w:p w14:paraId="4D6BF38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416A50A5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26A4922D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887FB9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8F5BDA4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174BE6E8" w14:textId="01E0EA90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他们对你的解决方案的评价？</w:t>
      </w:r>
    </w:p>
    <w:p w14:paraId="0B2CE53F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4634FF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00FFABC6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6576C1A0" w14:textId="7D9A5EAF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04B4A45" w14:textId="7A49819E" w:rsidR="00CE7FE8" w:rsidRPr="00333C50" w:rsidRDefault="00E800E7" w:rsidP="000D216F">
      <w:pPr>
        <w:pStyle w:val="1"/>
      </w:pPr>
      <w:bookmarkStart w:id="5" w:name="_提交访谈录音链接"/>
      <w:bookmarkEnd w:id="5"/>
      <w:r>
        <w:rPr>
          <w:rFonts w:hint="eastAsia"/>
        </w:rPr>
        <w:t>1</w:t>
      </w:r>
      <w:r>
        <w:rPr>
          <w:rFonts w:hint="eastAsia"/>
          <w:lang w:eastAsia="zh-CN"/>
        </w:rPr>
        <w:t>V1</w:t>
      </w:r>
      <w:r w:rsidR="00883D26" w:rsidRPr="00333C50">
        <w:rPr>
          <w:rFonts w:hint="eastAsia"/>
        </w:rPr>
        <w:t>访谈</w:t>
      </w:r>
      <w:r w:rsidR="000A0F3E">
        <w:t>录音</w:t>
      </w:r>
      <w:r w:rsidR="000A0F3E">
        <w:rPr>
          <w:lang w:eastAsia="zh-CN"/>
        </w:rPr>
        <w:t>提交（</w:t>
      </w:r>
      <w:r w:rsidR="000A0F3E" w:rsidRPr="000A0F3E">
        <w:rPr>
          <w:rFonts w:hint="eastAsia"/>
          <w:color w:val="2942D9"/>
          <w:lang w:eastAsia="zh-CN"/>
        </w:rPr>
        <w:t>可选</w:t>
      </w:r>
      <w:r w:rsidR="000A0F3E">
        <w:rPr>
          <w:lang w:eastAsia="zh-CN"/>
        </w:rPr>
        <w:t>）</w:t>
      </w:r>
    </w:p>
    <w:p w14:paraId="5BDA2A0A" w14:textId="77777777" w:rsidR="00E51E93" w:rsidRDefault="000A0F3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此为可选项，</w:t>
      </w:r>
      <w:r w:rsidR="00E51E93">
        <w:rPr>
          <w:rFonts w:ascii="Songti SC" w:eastAsia="Songti SC" w:hAnsi="Songti SC"/>
          <w:color w:val="000000" w:themeColor="text1"/>
        </w:rPr>
        <w:t>不强制要求。</w:t>
      </w:r>
    </w:p>
    <w:p w14:paraId="4B623EE0" w14:textId="5B8BAAFB" w:rsidR="00EC712F" w:rsidRPr="00D42B46" w:rsidRDefault="00EC712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</w:t>
      </w:r>
      <w:r w:rsidRPr="00D42B46">
        <w:rPr>
          <w:rFonts w:ascii="Songti SC" w:eastAsia="Songti SC" w:hAnsi="Songti SC"/>
          <w:color w:val="000000" w:themeColor="text1"/>
        </w:rPr>
        <w:t>你的</w:t>
      </w:r>
      <w:r w:rsidRPr="00D42B46">
        <w:rPr>
          <w:rFonts w:ascii="Songti SC" w:eastAsia="Songti SC" w:hAnsi="Songti SC" w:hint="eastAsia"/>
          <w:color w:val="000000" w:themeColor="text1"/>
        </w:rPr>
        <w:t>访谈提纲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寻找</w:t>
      </w:r>
      <w:r w:rsidRPr="00D42B46">
        <w:rPr>
          <w:rFonts w:ascii="Songti SC" w:eastAsia="Songti SC" w:hAnsi="Songti SC"/>
          <w:color w:val="000000" w:themeColor="text1"/>
        </w:rPr>
        <w:t>到3-5</w:t>
      </w:r>
      <w:r w:rsidRPr="00D42B46">
        <w:rPr>
          <w:rFonts w:ascii="Songti SC" w:eastAsia="Songti SC" w:hAnsi="Songti SC" w:hint="eastAsia"/>
          <w:color w:val="000000" w:themeColor="text1"/>
        </w:rPr>
        <w:t>个</w:t>
      </w:r>
      <w:r w:rsidRPr="00D42B46">
        <w:rPr>
          <w:rFonts w:ascii="Songti SC" w:eastAsia="Songti SC" w:hAnsi="Songti SC"/>
          <w:color w:val="000000" w:themeColor="text1"/>
        </w:rPr>
        <w:t>目标用户，</w:t>
      </w:r>
      <w:r w:rsidRPr="00D42B46">
        <w:rPr>
          <w:rFonts w:ascii="Songti SC" w:eastAsia="Songti SC" w:hAnsi="Songti SC" w:hint="eastAsia"/>
          <w:color w:val="000000" w:themeColor="text1"/>
        </w:rPr>
        <w:t>开始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V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过程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883D26" w:rsidRPr="00D42B46">
        <w:rPr>
          <w:rFonts w:ascii="Songti SC" w:eastAsia="Songti SC" w:hAnsi="Songti SC"/>
          <w:color w:val="000000" w:themeColor="text1"/>
        </w:rPr>
        <w:t>进行录音，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录音文件</w:t>
      </w:r>
      <w:r w:rsidR="00883D26" w:rsidRPr="00D42B46">
        <w:rPr>
          <w:rFonts w:ascii="Songti SC" w:eastAsia="Songti SC" w:hAnsi="Songti SC"/>
          <w:color w:val="000000" w:themeColor="text1"/>
        </w:rPr>
        <w:t>上传到音频托管平台（喜马拉雅／</w:t>
      </w:r>
      <w:r w:rsidR="00883D26" w:rsidRPr="00D42B46">
        <w:rPr>
          <w:rFonts w:ascii="Songti SC" w:eastAsia="Songti SC" w:hAnsi="Songti SC" w:hint="eastAsia"/>
          <w:color w:val="000000" w:themeColor="text1"/>
        </w:rPr>
        <w:t>荔枝</w:t>
      </w:r>
      <w:r w:rsidR="00883D26" w:rsidRPr="00D42B46">
        <w:rPr>
          <w:rFonts w:ascii="Songti SC" w:eastAsia="Songti SC" w:hAnsi="Songti SC"/>
          <w:color w:val="000000" w:themeColor="text1"/>
        </w:rPr>
        <w:t>FM等平台），将录音链接</w:t>
      </w:r>
      <w:r w:rsidR="00883D26" w:rsidRPr="00D42B46">
        <w:rPr>
          <w:rFonts w:ascii="Songti SC" w:eastAsia="Songti SC" w:hAnsi="Songti SC" w:hint="eastAsia"/>
          <w:color w:val="000000" w:themeColor="text1"/>
        </w:rPr>
        <w:t>提交。</w:t>
      </w:r>
    </w:p>
    <w:p w14:paraId="666A822C" w14:textId="0A898EC1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1访谈录音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59E164AC" w14:textId="6EFD1924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用户2</w:t>
      </w:r>
      <w:r w:rsidRPr="00D42B46">
        <w:rPr>
          <w:rFonts w:ascii="Songti SC" w:eastAsia="Songti SC" w:hAnsi="Songti SC"/>
          <w:color w:val="000000" w:themeColor="text1"/>
        </w:rPr>
        <w:t>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7EBA7D20" w14:textId="04B44F33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3访谈录音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6D93CB0B" w14:textId="77777777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0FBA08E" w14:textId="074513EE" w:rsidR="00CE7FE8" w:rsidRPr="00333C50" w:rsidRDefault="00222642" w:rsidP="000D216F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333C50">
        <w:t>典型</w:t>
      </w:r>
      <w:r w:rsidR="00CE7FE8" w:rsidRPr="00333C50">
        <w:rPr>
          <w:rFonts w:hint="eastAsia"/>
        </w:rPr>
        <w:t>用户</w:t>
      </w:r>
      <w:r w:rsidRPr="00333C50">
        <w:t>案例</w:t>
      </w:r>
    </w:p>
    <w:p w14:paraId="2AA3F6B1" w14:textId="532F4839" w:rsidR="0024022A" w:rsidRDefault="009B5FB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你</w:t>
      </w:r>
      <w:r w:rsidR="00F67FF9" w:rsidRPr="00D42B46">
        <w:rPr>
          <w:rFonts w:ascii="Songti SC" w:eastAsia="Songti SC" w:hAnsi="Songti SC" w:hint="eastAsia"/>
          <w:color w:val="000000" w:themeColor="text1"/>
        </w:rPr>
        <w:t>可</w:t>
      </w:r>
      <w:r w:rsidR="00F67FF9" w:rsidRPr="00D42B46">
        <w:rPr>
          <w:rFonts w:ascii="Songti SC" w:eastAsia="Songti SC" w:hAnsi="Songti SC"/>
          <w:color w:val="000000" w:themeColor="text1"/>
        </w:rPr>
        <w:t>使用下方模版进行记录，</w:t>
      </w:r>
      <w:r w:rsidR="00F67FF9" w:rsidRPr="00D42B46">
        <w:rPr>
          <w:rFonts w:ascii="Songti SC" w:eastAsia="Songti SC" w:hAnsi="Songti SC" w:hint="eastAsia"/>
          <w:color w:val="000000" w:themeColor="text1"/>
        </w:rPr>
        <w:t>也可以</w:t>
      </w:r>
      <w:r w:rsidR="00F67FF9" w:rsidRPr="00D42B46">
        <w:rPr>
          <w:rFonts w:ascii="Songti SC" w:eastAsia="Songti SC" w:hAnsi="Songti SC"/>
          <w:color w:val="000000" w:themeColor="text1"/>
        </w:rPr>
        <w:t>使用工具</w:t>
      </w:r>
      <w:hyperlink r:id="rId12" w:history="1">
        <w:r w:rsidR="00F67FF9" w:rsidRPr="00D42B46">
          <w:rPr>
            <w:rStyle w:val="aff9"/>
            <w:rFonts w:ascii="Songti SC" w:eastAsia="Songti SC" w:hAnsi="Songti SC"/>
          </w:rPr>
          <w:t>Xtensio</w:t>
        </w:r>
      </w:hyperlink>
      <w:r w:rsidR="008F69E1">
        <w:rPr>
          <w:rStyle w:val="aff9"/>
          <w:rFonts w:ascii="Songti SC" w:eastAsia="Songti SC" w:hAnsi="Songti SC" w:hint="eastAsia"/>
        </w:rPr>
        <w:t xml:space="preserve"> </w:t>
      </w:r>
      <w:r w:rsidR="008F69E1" w:rsidRPr="008F69E1">
        <w:rPr>
          <w:rFonts w:ascii="Songti SC" w:eastAsia="Songti SC" w:hAnsi="Songti SC" w:hint="eastAsia"/>
          <w:color w:val="000000" w:themeColor="text1"/>
        </w:rPr>
        <w:t>制作</w:t>
      </w:r>
      <w:r>
        <w:rPr>
          <w:rFonts w:ascii="Songti SC" w:eastAsia="Songti SC" w:hAnsi="Songti SC" w:hint="eastAsia"/>
          <w:color w:val="000000" w:themeColor="text1"/>
        </w:rPr>
        <w:t>（</w:t>
      </w:r>
      <w:hyperlink r:id="rId13" w:history="1">
        <w:r w:rsidR="00DD1546" w:rsidRPr="009B5FBA">
          <w:rPr>
            <w:rStyle w:val="aff9"/>
            <w:rFonts w:ascii="Songti SC" w:eastAsia="Songti SC" w:hAnsi="Songti SC" w:hint="eastAsia"/>
          </w:rPr>
          <w:t>参考范例</w:t>
        </w:r>
      </w:hyperlink>
      <w:r>
        <w:rPr>
          <w:rFonts w:ascii="Songti SC" w:eastAsia="Songti SC" w:hAnsi="Songti SC" w:hint="eastAsia"/>
          <w:color w:val="000000" w:themeColor="text1"/>
        </w:rPr>
        <w:t>），只需选择其中一种方式完成即可</w:t>
      </w:r>
      <w:r w:rsidR="00F67FF9" w:rsidRPr="00D42B46">
        <w:rPr>
          <w:rFonts w:ascii="Songti SC" w:eastAsia="Songti SC" w:hAnsi="Songti SC"/>
          <w:color w:val="000000" w:themeColor="text1"/>
        </w:rPr>
        <w:t>。</w:t>
      </w:r>
    </w:p>
    <w:p w14:paraId="5EB5C262" w14:textId="77777777" w:rsidR="0024022A" w:rsidRDefault="0024022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61778154" w14:textId="741F8806" w:rsidR="00C65439" w:rsidRDefault="00C65439" w:rsidP="0024022A">
      <w:pPr>
        <w:spacing w:before="0" w:after="0" w:line="400" w:lineRule="exact"/>
        <w:ind w:firstLine="520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 w:rsidR="0024022A">
        <w:rPr>
          <w:rFonts w:ascii="Songti SC" w:eastAsia="Songti SC" w:hAnsi="Songti SC"/>
          <w:b/>
          <w:color w:val="000000" w:themeColor="text1"/>
          <w:sz w:val="26"/>
        </w:rPr>
        <w:t>1</w:t>
      </w:r>
    </w:p>
    <w:p w14:paraId="7EB22798" w14:textId="71A4A6D4" w:rsidR="009B5FBA" w:rsidRPr="0024022A" w:rsidRDefault="009B5FBA" w:rsidP="009B5FBA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D42B46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8F69E1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D42B46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D42B46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9B5FBA" w:rsidRDefault="009B5FBA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7A42DB" w:rsidRPr="00D42B46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D42B46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D42B46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7A42DB" w:rsidRPr="00D42B46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7A42DB" w:rsidRPr="00D42B46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D42B46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7A42DB" w:rsidRPr="00D42B46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Default="00E51E93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19ED836E" w14:textId="6D3517A6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7A42DB" w:rsidRPr="00D42B46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7A42DB" w:rsidRPr="00D42B46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7A42DB" w:rsidRPr="00D42B46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Default="00E51E93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="007A42DB"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24022A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D42B46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Default="007A42DB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674CF0C4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D42B46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D42B46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7A42DB" w:rsidRPr="00D42B46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7A42DB" w:rsidRPr="00D42B46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7A42DB" w:rsidRPr="00D42B46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7A42DB" w:rsidRPr="00D42B46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D42B46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D42B46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3CC7BAA9" w14:textId="77777777" w:rsidR="007A42DB" w:rsidRPr="00D42B46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D42B46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D42B46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D42B46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D42B46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D42B46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D42B46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D42B46" w:rsidRDefault="007A42DB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0713AAC" w14:textId="77777777" w:rsidR="00E51E93" w:rsidRDefault="00E51E93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</w:p>
    <w:p w14:paraId="62E49F24" w14:textId="77777777" w:rsidR="00E51E93" w:rsidRDefault="00E51E93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</w:p>
    <w:p w14:paraId="44F24CE8" w14:textId="77777777" w:rsidR="0024022A" w:rsidRDefault="0024022A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3769EE5F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A8662E" w:rsidRPr="00D42B46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096651D9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D42B46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A8662E" w:rsidRPr="00D42B46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A8662E" w:rsidRPr="00D42B46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A8662E" w:rsidRPr="00D42B46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A8662E" w:rsidRPr="00D42B46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D42B46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D42B46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228CB676" w14:textId="77777777" w:rsidR="00A8662E" w:rsidRPr="00D42B46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D42B46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D42B46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D42B46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D42B46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D42B46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D42B46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Default="00E51E93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p w14:paraId="75763B1A" w14:textId="77777777" w:rsidR="00E51E93" w:rsidRDefault="00E51E93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p w14:paraId="3B5DE64B" w14:textId="0F0C28DE" w:rsidR="0024022A" w:rsidRPr="0024022A" w:rsidRDefault="0024022A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>
        <w:rPr>
          <w:rFonts w:ascii="Songti SC" w:eastAsia="Songti SC" w:hAnsi="Songti SC"/>
          <w:b/>
          <w:color w:val="000000" w:themeColor="text1"/>
          <w:sz w:val="26"/>
        </w:rPr>
        <w:t>3</w:t>
      </w:r>
      <w:r w:rsidRPr="0024022A">
        <w:rPr>
          <w:rFonts w:ascii="Songti SC" w:eastAsia="Songti SC" w:hAnsi="Songti SC"/>
          <w:b/>
          <w:color w:val="000000" w:themeColor="text1"/>
          <w:sz w:val="26"/>
        </w:rPr>
        <w:t>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0E076487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  <w:p w14:paraId="4D479A54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</w:p>
        </w:tc>
      </w:tr>
      <w:tr w:rsidR="00A8662E" w:rsidRPr="00D42B46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63E6EE04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D42B46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A8662E" w:rsidRPr="00D42B46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A8662E" w:rsidRPr="00D42B46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A8662E" w:rsidRPr="00D42B46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A8662E" w:rsidRPr="00D42B46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D42B46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D42B46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1EE8E43D" w14:textId="77777777" w:rsidR="00A8662E" w:rsidRPr="00D42B46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D42B46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D42B46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D42B46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D42B46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D42B46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D42B46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Default="000D216F" w:rsidP="00E51E93">
      <w:pPr>
        <w:spacing w:before="0" w:after="0" w:line="400" w:lineRule="exact"/>
        <w:rPr>
          <w:rFonts w:ascii="Songti SC" w:eastAsia="Songti SC" w:hAnsi="Songti SC"/>
          <w:color w:val="000000" w:themeColor="text1"/>
          <w:lang w:val="en-US" w:eastAsia="ja-JP"/>
        </w:rPr>
      </w:pPr>
    </w:p>
    <w:p w14:paraId="5ABB5E45" w14:textId="27A21686" w:rsidR="00EB3259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  <w:r>
        <w:rPr>
          <w:rFonts w:ascii="Songti SC" w:eastAsia="Songti SC" w:hAnsi="Songti SC"/>
          <w:color w:val="000000" w:themeColor="text1"/>
          <w:lang w:val="en-US" w:eastAsia="ja-JP"/>
        </w:rPr>
        <w:br w:type="page"/>
      </w:r>
    </w:p>
    <w:p w14:paraId="1046CF4D" w14:textId="77777777" w:rsidR="000D216F" w:rsidRPr="000D216F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</w:p>
    <w:p w14:paraId="2C99EE5E" w14:textId="12151A65" w:rsidR="008A7570" w:rsidRPr="00333C50" w:rsidRDefault="002F055C" w:rsidP="000D216F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>
        <w:rPr>
          <w:rFonts w:hint="eastAsia"/>
        </w:rPr>
        <w:t>需求</w:t>
      </w:r>
      <w:r w:rsidR="008A7570" w:rsidRPr="00333C50">
        <w:t>分析</w:t>
      </w:r>
    </w:p>
    <w:p w14:paraId="1350EA6E" w14:textId="1CECCF37" w:rsidR="008A7570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根据访谈</w:t>
      </w:r>
      <w:r w:rsidRPr="00D42B46">
        <w:rPr>
          <w:rFonts w:ascii="Songti SC" w:eastAsia="Songti SC" w:hAnsi="Songti SC"/>
          <w:color w:val="000000" w:themeColor="text1"/>
        </w:rPr>
        <w:t>进行需求的提炼，讲</w:t>
      </w: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提及的</w:t>
      </w:r>
      <w:r w:rsidRPr="00D42B46">
        <w:rPr>
          <w:rFonts w:ascii="Songti SC" w:eastAsia="Songti SC" w:hAnsi="Songti SC" w:hint="eastAsia"/>
          <w:color w:val="000000" w:themeColor="text1"/>
        </w:rPr>
        <w:t>问题</w:t>
      </w:r>
      <w:r w:rsidRPr="00D42B46">
        <w:rPr>
          <w:rFonts w:ascii="Songti SC" w:eastAsia="Songti SC" w:hAnsi="Songti SC"/>
          <w:color w:val="000000" w:themeColor="text1"/>
        </w:rPr>
        <w:t>进行分类</w:t>
      </w:r>
      <w:r w:rsidR="00217263" w:rsidRPr="00D42B46">
        <w:rPr>
          <w:rFonts w:ascii="Songti SC" w:eastAsia="Songti SC" w:hAnsi="Songti SC"/>
          <w:color w:val="000000" w:themeColor="text1"/>
        </w:rPr>
        <w:t>（包含3</w:t>
      </w:r>
      <w:r w:rsidR="00217263" w:rsidRPr="00D42B46">
        <w:rPr>
          <w:rFonts w:ascii="Songti SC" w:eastAsia="Songti SC" w:hAnsi="Songti SC" w:hint="eastAsia"/>
          <w:color w:val="000000" w:themeColor="text1"/>
        </w:rPr>
        <w:t>个及以上</w:t>
      </w:r>
      <w:r w:rsidR="00217263" w:rsidRPr="00D42B46">
        <w:rPr>
          <w:rFonts w:ascii="Songti SC" w:eastAsia="Songti SC" w:hAnsi="Songti SC"/>
          <w:color w:val="000000" w:themeColor="text1"/>
        </w:rPr>
        <w:t>核心</w:t>
      </w:r>
      <w:r w:rsidR="00217263" w:rsidRPr="00D42B46">
        <w:rPr>
          <w:rFonts w:ascii="Songti SC" w:eastAsia="Songti SC" w:hAnsi="Songti SC" w:hint="eastAsia"/>
          <w:color w:val="000000" w:themeColor="text1"/>
        </w:rPr>
        <w:t>痛</w:t>
      </w:r>
      <w:r w:rsidR="00217263" w:rsidRPr="00D42B46">
        <w:rPr>
          <w:rFonts w:ascii="Songti SC" w:eastAsia="Songti SC" w:hAnsi="Songti SC"/>
          <w:color w:val="000000" w:themeColor="text1"/>
        </w:rPr>
        <w:t>点</w:t>
      </w:r>
      <w:r w:rsidR="00217263" w:rsidRPr="00D42B46">
        <w:rPr>
          <w:rFonts w:ascii="Songti SC" w:eastAsia="Songti SC" w:hAnsi="Songti SC" w:hint="eastAsia"/>
          <w:color w:val="000000" w:themeColor="text1"/>
        </w:rPr>
        <w:t>问题</w:t>
      </w:r>
      <w:r w:rsidR="00217263" w:rsidRPr="00D42B46">
        <w:rPr>
          <w:rFonts w:ascii="Songti SC" w:eastAsia="Songti SC" w:hAnsi="Songti SC"/>
          <w:color w:val="000000" w:themeColor="text1"/>
        </w:rPr>
        <w:t>）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按照</w:t>
      </w:r>
      <w:r w:rsidRPr="00D42B46">
        <w:rPr>
          <w:rFonts w:ascii="Songti SC" w:eastAsia="Songti SC" w:hAnsi="Songti SC"/>
          <w:color w:val="000000" w:themeColor="text1"/>
        </w:rPr>
        <w:t>提及人次进行排序，并</w:t>
      </w:r>
      <w:r w:rsidRPr="00D42B46">
        <w:rPr>
          <w:rFonts w:ascii="Songti SC" w:eastAsia="Songti SC" w:hAnsi="Songti SC" w:hint="eastAsia"/>
          <w:color w:val="000000" w:themeColor="text1"/>
        </w:rPr>
        <w:t>逐一</w:t>
      </w:r>
      <w:r w:rsidRPr="00D42B46">
        <w:rPr>
          <w:rFonts w:ascii="Songti SC" w:eastAsia="Songti SC" w:hAnsi="Songti SC"/>
          <w:color w:val="000000" w:themeColor="text1"/>
        </w:rPr>
        <w:t>分析用户背后的需求。</w:t>
      </w:r>
    </w:p>
    <w:p w14:paraId="078B6E6E" w14:textId="77777777" w:rsidR="000D216F" w:rsidRPr="00D42B46" w:rsidRDefault="000D216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404"/>
        <w:gridCol w:w="1533"/>
        <w:gridCol w:w="3745"/>
      </w:tblGrid>
      <w:tr w:rsidR="006300E1" w:rsidRPr="006300E1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</w:t>
            </w:r>
            <w:r w:rsidR="000F7EBE" w:rsidRPr="006300E1">
              <w:rPr>
                <w:rFonts w:ascii="Songti SC" w:eastAsia="Songti SC" w:hAnsi="Songti SC" w:hint="eastAsia"/>
                <w:color w:val="000000" w:themeColor="text1"/>
              </w:rPr>
              <w:t>痛点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需求分析</w:t>
            </w:r>
          </w:p>
        </w:tc>
      </w:tr>
      <w:tr w:rsidR="006300E1" w:rsidRPr="006300E1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6300E1" w:rsidRDefault="008A7570" w:rsidP="000D216F">
            <w:pPr>
              <w:spacing w:before="0" w:after="0" w:line="400" w:lineRule="exact"/>
              <w:jc w:val="both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例：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加班多，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没有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Sara、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碎片化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学习，课程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时长缩短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不能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太能，在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休息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间隙也能够让学习；</w:t>
            </w:r>
          </w:p>
          <w:p w14:paraId="25C1050D" w14:textId="46401A2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自由安排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时间学习，不规定上课时间，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有时间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就可以学习；</w:t>
            </w:r>
          </w:p>
        </w:tc>
      </w:tr>
      <w:tr w:rsidR="006300E1" w:rsidRPr="006300E1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</w:tbl>
    <w:p w14:paraId="63267D03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48FAD59E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</w:rPr>
      </w:pPr>
    </w:p>
    <w:p w14:paraId="689416F9" w14:textId="204E4EF0" w:rsidR="00376089" w:rsidRPr="00333C50" w:rsidRDefault="000F7EBE" w:rsidP="000D216F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>
        <w:rPr>
          <w:rFonts w:hint="eastAsia"/>
        </w:rPr>
        <w:t>最终产品</w:t>
      </w:r>
      <w:r>
        <w:rPr>
          <w:rFonts w:hint="eastAsia"/>
          <w:lang w:eastAsia="zh-CN"/>
        </w:rPr>
        <w:t>Idea</w:t>
      </w:r>
    </w:p>
    <w:p w14:paraId="3112FA88" w14:textId="5A1D7E66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Hey</w:t>
      </w:r>
      <w:r w:rsidRPr="00137B97">
        <w:rPr>
          <w:rFonts w:ascii="Songti SC" w:eastAsia="Songti SC" w:hAnsi="Songti SC"/>
          <w:color w:val="000000" w:themeColor="text1"/>
        </w:rPr>
        <w:t>！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你来到这一步，</w:t>
      </w:r>
      <w:r w:rsidRPr="00137B97">
        <w:rPr>
          <w:rFonts w:ascii="Songti SC" w:eastAsia="Songti SC" w:hAnsi="Songti SC" w:hint="eastAsia"/>
          <w:color w:val="000000" w:themeColor="text1"/>
        </w:rPr>
        <w:t>想法</w:t>
      </w:r>
      <w:r w:rsidRPr="00137B97">
        <w:rPr>
          <w:rFonts w:ascii="Songti SC" w:eastAsia="Songti SC" w:hAnsi="Songti SC"/>
          <w:color w:val="000000" w:themeColor="text1"/>
        </w:rPr>
        <w:t>验证到过程是</w:t>
      </w:r>
      <w:r w:rsidRPr="00137B97">
        <w:rPr>
          <w:rFonts w:ascii="Songti SC" w:eastAsia="Songti SC" w:hAnsi="Songti SC" w:hint="eastAsia"/>
          <w:color w:val="000000" w:themeColor="text1"/>
        </w:rPr>
        <w:t>需要</w:t>
      </w:r>
      <w:r w:rsidRPr="00137B97">
        <w:rPr>
          <w:rFonts w:ascii="Songti SC" w:eastAsia="Songti SC" w:hAnsi="Songti SC"/>
          <w:color w:val="000000" w:themeColor="text1"/>
        </w:rPr>
        <w:t>下很多</w:t>
      </w:r>
      <w:r w:rsidRPr="00137B97">
        <w:rPr>
          <w:rFonts w:ascii="Songti SC" w:eastAsia="Songti SC" w:hAnsi="Songti SC" w:hint="eastAsia"/>
          <w:color w:val="000000" w:themeColor="text1"/>
        </w:rPr>
        <w:t>功夫</w:t>
      </w:r>
      <w:r w:rsidRPr="00137B97">
        <w:rPr>
          <w:rFonts w:ascii="Songti SC" w:eastAsia="Songti SC" w:hAnsi="Songti SC"/>
          <w:color w:val="000000" w:themeColor="text1"/>
        </w:rPr>
        <w:t>的，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你坚持了下来！</w:t>
      </w:r>
      <w:r w:rsidRPr="00137B97">
        <w:rPr>
          <w:rFonts w:ascii="Songti SC" w:eastAsia="Songti SC" w:hAnsi="Songti SC" w:hint="eastAsia"/>
          <w:color w:val="000000" w:themeColor="text1"/>
        </w:rPr>
        <w:t>你</w:t>
      </w:r>
      <w:r w:rsidRPr="00137B97">
        <w:rPr>
          <w:rFonts w:ascii="Songti SC" w:eastAsia="Songti SC" w:hAnsi="Songti SC"/>
          <w:color w:val="000000" w:themeColor="text1"/>
        </w:rPr>
        <w:t>的用户画像越来越清晰，</w:t>
      </w:r>
      <w:r w:rsidRPr="00137B97">
        <w:rPr>
          <w:rFonts w:ascii="Songti SC" w:eastAsia="Songti SC" w:hAnsi="Songti SC" w:hint="eastAsia"/>
          <w:color w:val="000000" w:themeColor="text1"/>
        </w:rPr>
        <w:t>你提出</w:t>
      </w:r>
      <w:r w:rsidRPr="00137B97">
        <w:rPr>
          <w:rFonts w:ascii="Songti SC" w:eastAsia="Songti SC" w:hAnsi="Songti SC"/>
          <w:color w:val="000000" w:themeColor="text1"/>
        </w:rPr>
        <w:t>的Idea是他们所需要的么？</w:t>
      </w:r>
      <w:r w:rsidRPr="00137B97">
        <w:rPr>
          <w:rFonts w:ascii="Songti SC" w:eastAsia="Songti SC" w:hAnsi="Songti SC" w:hint="eastAsia"/>
          <w:color w:val="000000" w:themeColor="text1"/>
        </w:rPr>
        <w:t>还有</w:t>
      </w:r>
      <w:r w:rsidRPr="00137B97">
        <w:rPr>
          <w:rFonts w:ascii="Songti SC" w:eastAsia="Songti SC" w:hAnsi="Songti SC"/>
          <w:color w:val="000000" w:themeColor="text1"/>
        </w:rPr>
        <w:t>什么需要调整的</w:t>
      </w:r>
      <w:r w:rsidRPr="00137B97">
        <w:rPr>
          <w:rFonts w:ascii="Songti SC" w:eastAsia="Songti SC" w:hAnsi="Songti SC" w:hint="eastAsia"/>
          <w:color w:val="000000" w:themeColor="text1"/>
        </w:rPr>
        <w:t>吗</w:t>
      </w:r>
      <w:r w:rsidRPr="00137B97">
        <w:rPr>
          <w:rFonts w:ascii="Songti SC" w:eastAsia="Songti SC" w:hAnsi="Songti SC"/>
          <w:color w:val="000000" w:themeColor="text1"/>
        </w:rPr>
        <w:t>？</w:t>
      </w: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上述的报告，</w:t>
      </w:r>
      <w:r w:rsidR="000F7EBE" w:rsidRPr="00137B97">
        <w:rPr>
          <w:rFonts w:ascii="Songti SC" w:eastAsia="Songti SC" w:hAnsi="Songti SC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761F214" w14:textId="6FFB3D6E" w:rsidR="00137B97" w:rsidRPr="00137B97" w:rsidRDefault="00137B97" w:rsidP="00137B97">
      <w:pPr>
        <w:pStyle w:val="a"/>
        <w:numPr>
          <w:ilvl w:val="0"/>
          <w:numId w:val="36"/>
        </w:numPr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以下结构</w:t>
      </w:r>
      <w:r w:rsidRPr="00137B97">
        <w:rPr>
          <w:rFonts w:ascii="Songti SC" w:eastAsia="Songti SC" w:hAnsi="Songti SC" w:hint="eastAsia"/>
          <w:color w:val="000000" w:themeColor="text1"/>
        </w:rPr>
        <w:t>写出你</w:t>
      </w:r>
      <w:r w:rsidRPr="00137B97">
        <w:rPr>
          <w:rFonts w:ascii="Songti SC" w:eastAsia="Songti SC" w:hAnsi="Songti SC"/>
          <w:color w:val="000000" w:themeColor="text1"/>
        </w:rPr>
        <w:t>的解决方案：</w:t>
      </w:r>
    </w:p>
    <w:p w14:paraId="37A9DD65" w14:textId="527B734B" w:rsidR="003028E4" w:rsidRDefault="003028E4" w:rsidP="00137B97">
      <w:pPr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="00137B97"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="00137B97" w:rsidRPr="00137B97">
        <w:rPr>
          <w:rFonts w:ascii="Songti SC" w:eastAsia="Songti SC" w:hAnsi="Songti SC"/>
          <w:color w:val="2942D9"/>
          <w:u w:val="single"/>
        </w:rPr>
        <w:t>［人群</w:t>
      </w:r>
      <w:r w:rsidR="00137B97" w:rsidRPr="00137B97">
        <w:rPr>
          <w:rFonts w:ascii="Songti SC" w:eastAsia="Songti SC" w:hAnsi="Songti SC" w:hint="eastAsia"/>
          <w:color w:val="2942D9"/>
          <w:u w:val="single"/>
        </w:rPr>
        <w:t>特征</w:t>
      </w:r>
      <w:r w:rsidR="00137B97" w:rsidRPr="00137B97">
        <w:rPr>
          <w:rFonts w:ascii="Songti SC" w:eastAsia="Songti SC" w:hAnsi="Songti SC"/>
          <w:color w:val="2942D9"/>
          <w:u w:val="single"/>
        </w:rPr>
        <w:t>］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/>
          <w:color w:val="2942D9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产品特征1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产品特征2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产品特征3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xx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Pr="00137B97">
        <w:rPr>
          <w:rFonts w:ascii="Songti SC" w:eastAsia="Songti SC" w:hAnsi="Songti SC"/>
          <w:color w:val="000000" w:themeColor="text1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1]+[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2]+[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3]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0F4B6918" w14:textId="2E7C326F" w:rsidR="00137B97" w:rsidRDefault="00137B97" w:rsidP="00137B97">
      <w:pPr>
        <w:ind w:left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请在</w:t>
      </w:r>
      <w:r>
        <w:rPr>
          <w:rFonts w:ascii="Songti SC" w:eastAsia="Songti SC" w:hAnsi="Songti SC"/>
          <w:color w:val="000000" w:themeColor="text1"/>
        </w:rPr>
        <w:t>此处填写你的解决方案：</w:t>
      </w:r>
    </w:p>
    <w:p w14:paraId="5B0B6E92" w14:textId="0866453E" w:rsidR="00137B97" w:rsidRDefault="00137B97" w:rsidP="00B01343">
      <w:pPr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>
        <w:rPr>
          <w:rFonts w:ascii="Songti SC" w:eastAsia="Songti SC" w:hAnsi="Songti SC"/>
          <w:color w:val="000000" w:themeColor="text1"/>
          <w:u w:val="single"/>
        </w:rPr>
        <w:t xml:space="preserve">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567B015C" w14:textId="77777777" w:rsidR="00B01343" w:rsidRPr="00137B97" w:rsidRDefault="00B01343" w:rsidP="00B01343">
      <w:pPr>
        <w:ind w:left="480"/>
        <w:rPr>
          <w:rFonts w:ascii="Songti SC" w:eastAsia="Songti SC" w:hAnsi="Songti SC"/>
          <w:color w:val="000000" w:themeColor="text1"/>
        </w:rPr>
      </w:pPr>
    </w:p>
    <w:p w14:paraId="18B66C6F" w14:textId="61770BC5" w:rsidR="007571CC" w:rsidRPr="00137B97" w:rsidRDefault="00B01343" w:rsidP="007571CC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  <w:r>
        <w:rPr>
          <w:rFonts w:ascii="Songti SC" w:eastAsia="Songti SC" w:hAnsi="Songti SC" w:cs="Hiragino Sans GB W3"/>
          <w:color w:val="000000" w:themeColor="text1"/>
          <w:lang w:val="en-US"/>
        </w:rPr>
        <w:t>2）</w:t>
      </w:r>
      <w:r w:rsidR="007571CC" w:rsidRPr="00137B97">
        <w:rPr>
          <w:rFonts w:ascii="Songti SC" w:eastAsia="Songti SC" w:hAnsi="Songti SC" w:cs="Hiragino Sans GB W3" w:hint="eastAsia"/>
          <w:color w:val="000000" w:themeColor="text1"/>
          <w:lang w:val="en-US"/>
        </w:rPr>
        <w:t xml:space="preserve"> 请概述你如此调整的理由：</w:t>
      </w:r>
    </w:p>
    <w:p w14:paraId="51E8E519" w14:textId="246B659D" w:rsidR="007571CC" w:rsidRPr="00137B97" w:rsidRDefault="007571CC" w:rsidP="00C24175">
      <w:pPr>
        <w:spacing w:before="0" w:after="0" w:line="240" w:lineRule="auto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</w:p>
    <w:sectPr w:rsidR="007571CC" w:rsidRPr="00137B97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8670" w14:textId="77777777" w:rsidR="00507E6B" w:rsidRDefault="00507E6B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D6CA371" w14:textId="77777777" w:rsidR="00507E6B" w:rsidRDefault="00507E6B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07E6B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DD4C4" w14:textId="77777777" w:rsidR="00507E6B" w:rsidRDefault="00507E6B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4219FA3" w14:textId="77777777" w:rsidR="00507E6B" w:rsidRDefault="00507E6B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F37508F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  <w:t>[Project3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我的新媒体产品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7105028"/>
    <w:lvl w:ilvl="0" w:tplc="A386EA2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8662E"/>
    <w:rsid w:val="00A94F5E"/>
    <w:rsid w:val="00AC7C4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97933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0D216F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0D216F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A85A0B-7FDA-F34D-88BF-421BA2B7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329</TotalTime>
  <Pages>12</Pages>
  <Words>605</Words>
  <Characters>3449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2016-09-13T15:05:00Z</dcterms:created>
  <dcterms:modified xsi:type="dcterms:W3CDTF">2017-06-29T13:43:00Z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